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E96EF" w14:textId="735B161B" w:rsidR="007A7AFB" w:rsidRDefault="007A7AFB" w:rsidP="007A7AFB">
      <w:pPr>
        <w:pStyle w:val="Heading1"/>
        <w:jc w:val="both"/>
      </w:pPr>
      <w:r>
        <w:t>Form Validation – Case Study</w:t>
      </w:r>
    </w:p>
    <w:p w14:paraId="20F7C3A4" w14:textId="781FABCC" w:rsidR="007A7AFB" w:rsidRPr="007A7AFB" w:rsidRDefault="007A7AFB" w:rsidP="007A7AFB">
      <w:pPr>
        <w:pStyle w:val="Heading2"/>
        <w:jc w:val="both"/>
      </w:pPr>
      <w:r w:rsidRPr="007A7AFB">
        <w:t>Project Overview:</w:t>
      </w:r>
    </w:p>
    <w:p w14:paraId="5C192F37" w14:textId="77777777" w:rsidR="007A7AFB" w:rsidRPr="007A7AFB" w:rsidRDefault="007A7AFB" w:rsidP="007A7AFB">
      <w:pPr>
        <w:jc w:val="both"/>
      </w:pPr>
      <w:r w:rsidRPr="007A7AFB">
        <w:t>In this project, you will add JavaScript to a form to ensure that users fill it out correctly. You’ll learn how to:</w:t>
      </w:r>
    </w:p>
    <w:p w14:paraId="4D352A25" w14:textId="77777777" w:rsidR="007A7AFB" w:rsidRPr="007A7AFB" w:rsidRDefault="007A7AFB" w:rsidP="007A7AFB">
      <w:pPr>
        <w:numPr>
          <w:ilvl w:val="0"/>
          <w:numId w:val="22"/>
        </w:numPr>
        <w:jc w:val="both"/>
      </w:pPr>
      <w:r w:rsidRPr="007A7AFB">
        <w:t>Validate that all required fields are filled.</w:t>
      </w:r>
    </w:p>
    <w:p w14:paraId="0B9EAD21" w14:textId="77777777" w:rsidR="007A7AFB" w:rsidRPr="007A7AFB" w:rsidRDefault="007A7AFB" w:rsidP="007A7AFB">
      <w:pPr>
        <w:numPr>
          <w:ilvl w:val="0"/>
          <w:numId w:val="22"/>
        </w:numPr>
        <w:jc w:val="both"/>
      </w:pPr>
      <w:r w:rsidRPr="007A7AFB">
        <w:t>Display error messages if something is wrong.</w:t>
      </w:r>
    </w:p>
    <w:p w14:paraId="61647CBD" w14:textId="77777777" w:rsidR="007A7AFB" w:rsidRPr="007A7AFB" w:rsidRDefault="007A7AFB" w:rsidP="007A7AFB">
      <w:pPr>
        <w:numPr>
          <w:ilvl w:val="0"/>
          <w:numId w:val="22"/>
        </w:numPr>
        <w:jc w:val="both"/>
      </w:pPr>
      <w:r w:rsidRPr="007A7AFB">
        <w:t>Clear errors when users begin typing again.</w:t>
      </w:r>
    </w:p>
    <w:p w14:paraId="67124FE0" w14:textId="367A1BF7" w:rsidR="007A7AFB" w:rsidRPr="007A7AFB" w:rsidRDefault="007A7AFB" w:rsidP="007A7AFB">
      <w:pPr>
        <w:jc w:val="both"/>
      </w:pPr>
    </w:p>
    <w:p w14:paraId="448F2FD2" w14:textId="77777777" w:rsidR="007A7AFB" w:rsidRPr="007A7AFB" w:rsidRDefault="007A7AFB" w:rsidP="007A7AFB">
      <w:pPr>
        <w:pStyle w:val="Heading1"/>
        <w:jc w:val="both"/>
      </w:pPr>
      <w:r w:rsidRPr="007A7AFB">
        <w:t>Step 1: Understanding the Goal</w:t>
      </w:r>
    </w:p>
    <w:p w14:paraId="442A7743" w14:textId="77777777" w:rsidR="007A7AFB" w:rsidRPr="007A7AFB" w:rsidRDefault="007A7AFB" w:rsidP="007A7AFB">
      <w:pPr>
        <w:jc w:val="both"/>
      </w:pPr>
      <w:r w:rsidRPr="007A7AFB">
        <w:t>Your form asks users for two pieces of information:</w:t>
      </w:r>
    </w:p>
    <w:p w14:paraId="2C2E155D" w14:textId="77777777" w:rsidR="007A7AFB" w:rsidRPr="007A7AFB" w:rsidRDefault="007A7AFB" w:rsidP="007A7AFB">
      <w:pPr>
        <w:numPr>
          <w:ilvl w:val="0"/>
          <w:numId w:val="23"/>
        </w:numPr>
        <w:jc w:val="both"/>
      </w:pPr>
      <w:r w:rsidRPr="007A7AFB">
        <w:rPr>
          <w:b/>
          <w:bCs/>
          <w:color w:val="E32D91" w:themeColor="accent1"/>
        </w:rPr>
        <w:t>Name</w:t>
      </w:r>
      <w:r w:rsidRPr="007A7AFB">
        <w:rPr>
          <w:color w:val="E32D91" w:themeColor="accent1"/>
        </w:rPr>
        <w:t xml:space="preserve">: </w:t>
      </w:r>
      <w:r w:rsidRPr="007A7AFB">
        <w:t>The user’s name (required).</w:t>
      </w:r>
    </w:p>
    <w:p w14:paraId="7EF66A52" w14:textId="77777777" w:rsidR="007A7AFB" w:rsidRPr="007A7AFB" w:rsidRDefault="007A7AFB" w:rsidP="007A7AFB">
      <w:pPr>
        <w:numPr>
          <w:ilvl w:val="0"/>
          <w:numId w:val="23"/>
        </w:numPr>
        <w:jc w:val="both"/>
      </w:pPr>
      <w:r w:rsidRPr="007A7AFB">
        <w:rPr>
          <w:b/>
          <w:bCs/>
          <w:color w:val="E32D91" w:themeColor="accent1"/>
        </w:rPr>
        <w:t>Message</w:t>
      </w:r>
      <w:r w:rsidRPr="007A7AFB">
        <w:rPr>
          <w:color w:val="E32D91" w:themeColor="accent1"/>
        </w:rPr>
        <w:t xml:space="preserve">: </w:t>
      </w:r>
      <w:r w:rsidRPr="007A7AFB">
        <w:t>A message they want to send (required).</w:t>
      </w:r>
    </w:p>
    <w:p w14:paraId="4E59CE50" w14:textId="77777777" w:rsidR="007A7AFB" w:rsidRPr="007A7AFB" w:rsidRDefault="007A7AFB" w:rsidP="007A7AFB">
      <w:pPr>
        <w:jc w:val="both"/>
      </w:pPr>
      <w:r w:rsidRPr="007A7AFB">
        <w:t xml:space="preserve">We’ll add </w:t>
      </w:r>
      <w:r w:rsidRPr="007A7AFB">
        <w:rPr>
          <w:b/>
          <w:bCs/>
          <w:color w:val="E32D91" w:themeColor="accent1"/>
        </w:rPr>
        <w:t>JavaScript validation</w:t>
      </w:r>
      <w:r w:rsidRPr="007A7AFB">
        <w:rPr>
          <w:color w:val="E32D91" w:themeColor="accent1"/>
        </w:rPr>
        <w:t xml:space="preserve"> </w:t>
      </w:r>
      <w:r w:rsidRPr="007A7AFB">
        <w:t>to make sure both fields are filled before the form is submitted. If either field is left blank, the form will display an error message next to the empty field and stop the submission.</w:t>
      </w:r>
    </w:p>
    <w:p w14:paraId="664CBD16" w14:textId="057AB14B" w:rsidR="007A7AFB" w:rsidRPr="007A7AFB" w:rsidRDefault="007A7AFB" w:rsidP="007A7AFB">
      <w:pPr>
        <w:jc w:val="both"/>
      </w:pPr>
    </w:p>
    <w:p w14:paraId="28FECFA8" w14:textId="77777777" w:rsidR="007A7AFB" w:rsidRPr="007A7AFB" w:rsidRDefault="007A7AFB" w:rsidP="007A7AFB">
      <w:pPr>
        <w:pStyle w:val="Heading1"/>
      </w:pPr>
      <w:r w:rsidRPr="007A7AFB">
        <w:t>Step 2: Setting Up JavaScript</w:t>
      </w:r>
    </w:p>
    <w:p w14:paraId="527131A1" w14:textId="77777777" w:rsidR="007A7AFB" w:rsidRPr="007A7AFB" w:rsidRDefault="007A7AFB" w:rsidP="007A7AFB">
      <w:pPr>
        <w:jc w:val="both"/>
      </w:pPr>
      <w:r w:rsidRPr="007A7AFB">
        <w:t xml:space="preserve">Let’s start by linking your </w:t>
      </w:r>
      <w:r w:rsidRPr="007A7AFB">
        <w:rPr>
          <w:b/>
          <w:bCs/>
          <w:color w:val="E32D91" w:themeColor="accent1"/>
        </w:rPr>
        <w:t>JavaScript file</w:t>
      </w:r>
      <w:r w:rsidRPr="007A7AFB">
        <w:rPr>
          <w:color w:val="E32D91" w:themeColor="accent1"/>
        </w:rPr>
        <w:t xml:space="preserve"> </w:t>
      </w:r>
      <w:r w:rsidRPr="007A7AFB">
        <w:t>to the HTML file. You should already have the following at the end of your HTML file:</w:t>
      </w:r>
    </w:p>
    <w:p w14:paraId="3750BC2B" w14:textId="55E6B75A" w:rsidR="007A7AFB" w:rsidRPr="007A7AFB" w:rsidRDefault="00650D3A" w:rsidP="007A7AFB">
      <w:pPr>
        <w:jc w:val="both"/>
      </w:pPr>
      <w:r w:rsidRPr="00650D3A">
        <w:drawing>
          <wp:inline distT="0" distB="0" distL="0" distR="0" wp14:anchorId="0F14C865" wp14:editId="759ADB87">
            <wp:extent cx="5941060" cy="476885"/>
            <wp:effectExtent l="0" t="0" r="2540" b="0"/>
            <wp:docPr id="8831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5991" name=""/>
                    <pic:cNvPicPr/>
                  </pic:nvPicPr>
                  <pic:blipFill>
                    <a:blip r:embed="rId8"/>
                    <a:stretch>
                      <a:fillRect/>
                    </a:stretch>
                  </pic:blipFill>
                  <pic:spPr>
                    <a:xfrm>
                      <a:off x="0" y="0"/>
                      <a:ext cx="5941060" cy="476885"/>
                    </a:xfrm>
                    <a:prstGeom prst="rect">
                      <a:avLst/>
                    </a:prstGeom>
                  </pic:spPr>
                </pic:pic>
              </a:graphicData>
            </a:graphic>
          </wp:inline>
        </w:drawing>
      </w:r>
      <w:r w:rsidR="007A7AFB" w:rsidRPr="007A7AFB">
        <w:t xml:space="preserve">Now, create a file called </w:t>
      </w:r>
      <w:r w:rsidR="007A7AFB" w:rsidRPr="007A7AFB">
        <w:rPr>
          <w:b/>
          <w:bCs/>
        </w:rPr>
        <w:t>script.js</w:t>
      </w:r>
      <w:r w:rsidR="007A7AFB" w:rsidRPr="007A7AFB">
        <w:t xml:space="preserve"> where we will write the validation logic.</w:t>
      </w:r>
    </w:p>
    <w:p w14:paraId="2F4F8CBF" w14:textId="50E4B5DD" w:rsidR="007A7AFB" w:rsidRPr="007A7AFB" w:rsidRDefault="007A7AFB" w:rsidP="007A7AFB">
      <w:pPr>
        <w:jc w:val="both"/>
      </w:pPr>
    </w:p>
    <w:p w14:paraId="19D74E09" w14:textId="77777777" w:rsidR="007A7AFB" w:rsidRPr="007A7AFB" w:rsidRDefault="007A7AFB" w:rsidP="00650D3A">
      <w:pPr>
        <w:pStyle w:val="Heading1"/>
      </w:pPr>
      <w:r w:rsidRPr="007A7AFB">
        <w:t>Step 3: Plan the Validation</w:t>
      </w:r>
    </w:p>
    <w:p w14:paraId="73D97028" w14:textId="77777777" w:rsidR="007A7AFB" w:rsidRPr="007A7AFB" w:rsidRDefault="007A7AFB" w:rsidP="007A7AFB">
      <w:pPr>
        <w:jc w:val="both"/>
      </w:pPr>
      <w:r w:rsidRPr="007A7AFB">
        <w:t>We need to check two things:</w:t>
      </w:r>
    </w:p>
    <w:p w14:paraId="77B093E8" w14:textId="77777777" w:rsidR="007A7AFB" w:rsidRPr="007A7AFB" w:rsidRDefault="007A7AFB" w:rsidP="007A7AFB">
      <w:pPr>
        <w:numPr>
          <w:ilvl w:val="0"/>
          <w:numId w:val="24"/>
        </w:numPr>
        <w:jc w:val="both"/>
      </w:pPr>
      <w:r w:rsidRPr="007A7AFB">
        <w:t xml:space="preserve">The </w:t>
      </w:r>
      <w:r w:rsidRPr="007A7AFB">
        <w:rPr>
          <w:b/>
          <w:bCs/>
          <w:color w:val="E32D91" w:themeColor="accent1"/>
        </w:rPr>
        <w:t>name</w:t>
      </w:r>
      <w:r w:rsidRPr="007A7AFB">
        <w:t xml:space="preserve"> field isn’t empty.</w:t>
      </w:r>
    </w:p>
    <w:p w14:paraId="4C272258" w14:textId="77777777" w:rsidR="007A7AFB" w:rsidRPr="007A7AFB" w:rsidRDefault="007A7AFB" w:rsidP="007A7AFB">
      <w:pPr>
        <w:numPr>
          <w:ilvl w:val="0"/>
          <w:numId w:val="24"/>
        </w:numPr>
        <w:jc w:val="both"/>
      </w:pPr>
      <w:r w:rsidRPr="007A7AFB">
        <w:t xml:space="preserve">The </w:t>
      </w:r>
      <w:r w:rsidRPr="007A7AFB">
        <w:rPr>
          <w:b/>
          <w:bCs/>
          <w:color w:val="E32D91" w:themeColor="accent1"/>
        </w:rPr>
        <w:t>message</w:t>
      </w:r>
      <w:r w:rsidRPr="007A7AFB">
        <w:t xml:space="preserve"> field isn’t empty.</w:t>
      </w:r>
    </w:p>
    <w:p w14:paraId="145D5593" w14:textId="77777777" w:rsidR="007A7AFB" w:rsidRPr="007A7AFB" w:rsidRDefault="007A7AFB" w:rsidP="007A7AFB">
      <w:pPr>
        <w:jc w:val="both"/>
      </w:pPr>
      <w:r w:rsidRPr="007A7AFB">
        <w:t>If either field is empty, we will:</w:t>
      </w:r>
    </w:p>
    <w:p w14:paraId="5BA8A671" w14:textId="77777777" w:rsidR="007A7AFB" w:rsidRPr="007A7AFB" w:rsidRDefault="007A7AFB" w:rsidP="007A7AFB">
      <w:pPr>
        <w:numPr>
          <w:ilvl w:val="0"/>
          <w:numId w:val="25"/>
        </w:numPr>
        <w:jc w:val="both"/>
      </w:pPr>
      <w:r w:rsidRPr="007A7AFB">
        <w:t>Show an error message in red text next to the field.</w:t>
      </w:r>
    </w:p>
    <w:p w14:paraId="7006262C" w14:textId="77777777" w:rsidR="007A7AFB" w:rsidRPr="007A7AFB" w:rsidRDefault="007A7AFB" w:rsidP="007A7AFB">
      <w:pPr>
        <w:numPr>
          <w:ilvl w:val="0"/>
          <w:numId w:val="25"/>
        </w:numPr>
        <w:jc w:val="both"/>
      </w:pPr>
      <w:r w:rsidRPr="007A7AFB">
        <w:t>Stop the form from submitting.</w:t>
      </w:r>
    </w:p>
    <w:p w14:paraId="36F3601E" w14:textId="77777777" w:rsidR="007A7AFB" w:rsidRPr="007A7AFB" w:rsidRDefault="007A7AFB" w:rsidP="007A7AFB">
      <w:pPr>
        <w:jc w:val="both"/>
      </w:pPr>
      <w:r w:rsidRPr="007A7AFB">
        <w:t>We will also:</w:t>
      </w:r>
    </w:p>
    <w:p w14:paraId="31BB3BBC" w14:textId="77777777" w:rsidR="007A7AFB" w:rsidRPr="007A7AFB" w:rsidRDefault="007A7AFB" w:rsidP="007A7AFB">
      <w:pPr>
        <w:numPr>
          <w:ilvl w:val="0"/>
          <w:numId w:val="26"/>
        </w:numPr>
        <w:jc w:val="both"/>
      </w:pPr>
      <w:r w:rsidRPr="007A7AFB">
        <w:t>Clear error messages when users start typing again.</w:t>
      </w:r>
    </w:p>
    <w:p w14:paraId="76EF7728" w14:textId="5E32B7E2" w:rsidR="007A7AFB" w:rsidRPr="007A7AFB" w:rsidRDefault="007A7AFB" w:rsidP="007A7AFB">
      <w:pPr>
        <w:jc w:val="both"/>
      </w:pPr>
    </w:p>
    <w:p w14:paraId="5D2AE836" w14:textId="77777777" w:rsidR="00650D3A" w:rsidRDefault="00650D3A">
      <w:pPr>
        <w:rPr>
          <w:rFonts w:asciiTheme="majorHAnsi" w:eastAsiaTheme="majorEastAsia" w:hAnsiTheme="majorHAnsi" w:cstheme="majorBidi"/>
          <w:color w:val="B3186D" w:themeColor="accent1" w:themeShade="BF"/>
          <w:sz w:val="32"/>
          <w:szCs w:val="32"/>
        </w:rPr>
      </w:pPr>
      <w:r>
        <w:br w:type="page"/>
      </w:r>
    </w:p>
    <w:p w14:paraId="5BBB2DE5" w14:textId="0B47D108" w:rsidR="007A7AFB" w:rsidRDefault="007A7AFB" w:rsidP="00650D3A">
      <w:pPr>
        <w:pStyle w:val="Heading1"/>
      </w:pPr>
      <w:r w:rsidRPr="007A7AFB">
        <w:lastRenderedPageBreak/>
        <w:t xml:space="preserve">Step 4: Writing the </w:t>
      </w:r>
      <w:proofErr w:type="spellStart"/>
      <w:proofErr w:type="gramStart"/>
      <w:r w:rsidRPr="007A7AFB">
        <w:t>validateForm</w:t>
      </w:r>
      <w:proofErr w:type="spellEnd"/>
      <w:r w:rsidRPr="007A7AFB">
        <w:t>(</w:t>
      </w:r>
      <w:proofErr w:type="gramEnd"/>
      <w:r w:rsidRPr="007A7AFB">
        <w:t>) Function</w:t>
      </w:r>
    </w:p>
    <w:p w14:paraId="6C0D30EE" w14:textId="77777777" w:rsidR="00A76E9B" w:rsidRPr="00A76E9B" w:rsidRDefault="00A76E9B" w:rsidP="00A76E9B"/>
    <w:p w14:paraId="36DC877A" w14:textId="7E8BB8F5" w:rsidR="007A7AFB" w:rsidRPr="007A7AFB" w:rsidRDefault="007A7AFB" w:rsidP="00650D3A">
      <w:pPr>
        <w:pStyle w:val="Heading2"/>
      </w:pPr>
      <w:r w:rsidRPr="007A7AFB">
        <w:t>What this function will do:</w:t>
      </w:r>
    </w:p>
    <w:p w14:paraId="454632A1" w14:textId="77777777" w:rsidR="007A7AFB" w:rsidRPr="007A7AFB" w:rsidRDefault="007A7AFB" w:rsidP="007A7AFB">
      <w:pPr>
        <w:numPr>
          <w:ilvl w:val="0"/>
          <w:numId w:val="27"/>
        </w:numPr>
        <w:jc w:val="both"/>
      </w:pPr>
      <w:r w:rsidRPr="007A7AFB">
        <w:t xml:space="preserve">Get the values entered in the </w:t>
      </w:r>
      <w:r w:rsidRPr="007A7AFB">
        <w:rPr>
          <w:b/>
          <w:bCs/>
          <w:color w:val="E32D91" w:themeColor="accent1"/>
        </w:rPr>
        <w:t>name</w:t>
      </w:r>
      <w:r w:rsidRPr="007A7AFB">
        <w:t xml:space="preserve"> and </w:t>
      </w:r>
      <w:r w:rsidRPr="007A7AFB">
        <w:rPr>
          <w:b/>
          <w:bCs/>
          <w:color w:val="E32D91" w:themeColor="accent1"/>
        </w:rPr>
        <w:t>message</w:t>
      </w:r>
      <w:r w:rsidRPr="007A7AFB">
        <w:t xml:space="preserve"> fields.</w:t>
      </w:r>
    </w:p>
    <w:p w14:paraId="31112620" w14:textId="77777777" w:rsidR="007A7AFB" w:rsidRPr="007A7AFB" w:rsidRDefault="007A7AFB" w:rsidP="007A7AFB">
      <w:pPr>
        <w:numPr>
          <w:ilvl w:val="0"/>
          <w:numId w:val="27"/>
        </w:numPr>
        <w:jc w:val="both"/>
      </w:pPr>
      <w:r w:rsidRPr="007A7AFB">
        <w:t>If either field is empty, display an error message.</w:t>
      </w:r>
    </w:p>
    <w:p w14:paraId="79F07915" w14:textId="77777777" w:rsidR="007A7AFB" w:rsidRPr="007A7AFB" w:rsidRDefault="007A7AFB" w:rsidP="007A7AFB">
      <w:pPr>
        <w:numPr>
          <w:ilvl w:val="0"/>
          <w:numId w:val="27"/>
        </w:numPr>
        <w:jc w:val="both"/>
      </w:pPr>
      <w:r w:rsidRPr="007A7AFB">
        <w:t>If both fields are filled, allow the form to submit.</w:t>
      </w:r>
    </w:p>
    <w:p w14:paraId="2902BED0" w14:textId="77777777" w:rsidR="002044CD" w:rsidRDefault="002044CD" w:rsidP="007A7AFB">
      <w:pPr>
        <w:jc w:val="both"/>
        <w:rPr>
          <w:b/>
          <w:bCs/>
        </w:rPr>
      </w:pPr>
    </w:p>
    <w:p w14:paraId="19620435" w14:textId="1E792810" w:rsidR="007A7AFB" w:rsidRPr="007A7AFB" w:rsidRDefault="007A7AFB" w:rsidP="002044CD">
      <w:pPr>
        <w:pStyle w:val="Heading2"/>
      </w:pPr>
      <w:r w:rsidRPr="007A7AFB">
        <w:t>Step-by-Step Instructions:</w:t>
      </w:r>
    </w:p>
    <w:p w14:paraId="6048162E" w14:textId="77777777" w:rsidR="007A7AFB" w:rsidRPr="007A7AFB" w:rsidRDefault="007A7AFB" w:rsidP="007A7AFB">
      <w:pPr>
        <w:numPr>
          <w:ilvl w:val="0"/>
          <w:numId w:val="28"/>
        </w:numPr>
        <w:jc w:val="both"/>
        <w:rPr>
          <w:color w:val="E32D91" w:themeColor="accent1"/>
        </w:rPr>
      </w:pPr>
      <w:r w:rsidRPr="007A7AFB">
        <w:rPr>
          <w:b/>
          <w:bCs/>
          <w:color w:val="E32D91" w:themeColor="accent1"/>
        </w:rPr>
        <w:t>Get input values</w:t>
      </w:r>
      <w:r w:rsidRPr="007A7AFB">
        <w:rPr>
          <w:color w:val="E32D91" w:themeColor="accent1"/>
        </w:rPr>
        <w:t>:</w:t>
      </w:r>
    </w:p>
    <w:p w14:paraId="4887D401" w14:textId="77777777" w:rsidR="007A7AFB" w:rsidRPr="007A7AFB" w:rsidRDefault="007A7AFB" w:rsidP="007A7AFB">
      <w:pPr>
        <w:numPr>
          <w:ilvl w:val="1"/>
          <w:numId w:val="28"/>
        </w:numPr>
        <w:jc w:val="both"/>
      </w:pPr>
      <w:r w:rsidRPr="007A7AFB">
        <w:t>Use JavaScript to retrieve the values entered in the form’s input fields.</w:t>
      </w:r>
    </w:p>
    <w:p w14:paraId="1DDCF66B" w14:textId="77777777" w:rsidR="007A7AFB" w:rsidRPr="007A7AFB" w:rsidRDefault="007A7AFB" w:rsidP="007A7AFB">
      <w:pPr>
        <w:numPr>
          <w:ilvl w:val="1"/>
          <w:numId w:val="28"/>
        </w:numPr>
        <w:jc w:val="both"/>
      </w:pPr>
      <w:r w:rsidRPr="007A7AFB">
        <w:t xml:space="preserve">You’ll need the </w:t>
      </w:r>
      <w:proofErr w:type="spellStart"/>
      <w:proofErr w:type="gramStart"/>
      <w:r w:rsidRPr="007A7AFB">
        <w:t>document.getElementById</w:t>
      </w:r>
      <w:proofErr w:type="spellEnd"/>
      <w:proofErr w:type="gramEnd"/>
      <w:r w:rsidRPr="007A7AFB">
        <w:t>() method to access the fields by their id.</w:t>
      </w:r>
    </w:p>
    <w:p w14:paraId="40E6285C" w14:textId="77777777" w:rsidR="007A7AFB" w:rsidRPr="007A7AFB" w:rsidRDefault="007A7AFB" w:rsidP="007A7AFB">
      <w:pPr>
        <w:numPr>
          <w:ilvl w:val="1"/>
          <w:numId w:val="28"/>
        </w:numPr>
        <w:jc w:val="both"/>
      </w:pPr>
      <w:r w:rsidRPr="007A7AFB">
        <w:t>Store the values in variables.</w:t>
      </w:r>
    </w:p>
    <w:p w14:paraId="5F680FA5" w14:textId="77777777" w:rsidR="00794FC7" w:rsidRPr="00794FC7" w:rsidRDefault="00794FC7" w:rsidP="00794FC7">
      <w:pPr>
        <w:ind w:left="720"/>
        <w:jc w:val="both"/>
      </w:pPr>
      <w:r w:rsidRPr="00794FC7">
        <w:drawing>
          <wp:inline distT="0" distB="0" distL="0" distR="0" wp14:anchorId="6B594119" wp14:editId="029CFC47">
            <wp:extent cx="5939790" cy="603250"/>
            <wp:effectExtent l="0" t="0" r="3810" b="6350"/>
            <wp:docPr id="55160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01327" name=""/>
                    <pic:cNvPicPr/>
                  </pic:nvPicPr>
                  <pic:blipFill>
                    <a:blip r:embed="rId9"/>
                    <a:stretch>
                      <a:fillRect/>
                    </a:stretch>
                  </pic:blipFill>
                  <pic:spPr>
                    <a:xfrm>
                      <a:off x="0" y="0"/>
                      <a:ext cx="5939790" cy="603250"/>
                    </a:xfrm>
                    <a:prstGeom prst="rect">
                      <a:avLst/>
                    </a:prstGeom>
                  </pic:spPr>
                </pic:pic>
              </a:graphicData>
            </a:graphic>
          </wp:inline>
        </w:drawing>
      </w:r>
    </w:p>
    <w:p w14:paraId="51EC94E7" w14:textId="5B86DA0D" w:rsidR="007A7AFB" w:rsidRPr="007A7AFB" w:rsidRDefault="007A7AFB" w:rsidP="007A7AFB">
      <w:pPr>
        <w:numPr>
          <w:ilvl w:val="0"/>
          <w:numId w:val="29"/>
        </w:numPr>
        <w:jc w:val="both"/>
        <w:rPr>
          <w:color w:val="E32D91" w:themeColor="accent1"/>
        </w:rPr>
      </w:pPr>
      <w:r w:rsidRPr="007A7AFB">
        <w:rPr>
          <w:b/>
          <w:bCs/>
          <w:color w:val="E32D91" w:themeColor="accent1"/>
        </w:rPr>
        <w:t>Validate the fields</w:t>
      </w:r>
      <w:r w:rsidRPr="007A7AFB">
        <w:rPr>
          <w:color w:val="E32D91" w:themeColor="accent1"/>
        </w:rPr>
        <w:t>:</w:t>
      </w:r>
    </w:p>
    <w:p w14:paraId="7C1947D1" w14:textId="77777777" w:rsidR="007A7AFB" w:rsidRPr="007A7AFB" w:rsidRDefault="007A7AFB" w:rsidP="007A7AFB">
      <w:pPr>
        <w:numPr>
          <w:ilvl w:val="1"/>
          <w:numId w:val="29"/>
        </w:numPr>
        <w:jc w:val="both"/>
      </w:pPr>
      <w:r w:rsidRPr="007A7AFB">
        <w:t>We’ll check if the fields are empty.</w:t>
      </w:r>
    </w:p>
    <w:p w14:paraId="70E51E53" w14:textId="77777777" w:rsidR="007A7AFB" w:rsidRPr="007A7AFB" w:rsidRDefault="007A7AFB" w:rsidP="007A7AFB">
      <w:pPr>
        <w:numPr>
          <w:ilvl w:val="1"/>
          <w:numId w:val="29"/>
        </w:numPr>
        <w:jc w:val="both"/>
      </w:pPr>
      <w:r w:rsidRPr="007A7AFB">
        <w:t>If a field is empty, display an error message and prevent the form from submitting by returning false.</w:t>
      </w:r>
    </w:p>
    <w:p w14:paraId="32E25F14" w14:textId="77777777" w:rsidR="00A76E9B" w:rsidRPr="00A76E9B" w:rsidRDefault="00A76E9B" w:rsidP="00A76E9B">
      <w:pPr>
        <w:ind w:left="720"/>
        <w:jc w:val="both"/>
      </w:pPr>
      <w:r w:rsidRPr="00A76E9B">
        <w:drawing>
          <wp:inline distT="0" distB="0" distL="0" distR="0" wp14:anchorId="3CA224B4" wp14:editId="12C2410B">
            <wp:extent cx="5939790" cy="2476500"/>
            <wp:effectExtent l="0" t="0" r="3810" b="0"/>
            <wp:docPr id="15957738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73830" name="Picture 1" descr="A screen shot of a computer program&#10;&#10;Description automatically generated"/>
                    <pic:cNvPicPr/>
                  </pic:nvPicPr>
                  <pic:blipFill>
                    <a:blip r:embed="rId10"/>
                    <a:stretch>
                      <a:fillRect/>
                    </a:stretch>
                  </pic:blipFill>
                  <pic:spPr>
                    <a:xfrm>
                      <a:off x="0" y="0"/>
                      <a:ext cx="5939790" cy="2476500"/>
                    </a:xfrm>
                    <a:prstGeom prst="rect">
                      <a:avLst/>
                    </a:prstGeom>
                  </pic:spPr>
                </pic:pic>
              </a:graphicData>
            </a:graphic>
          </wp:inline>
        </w:drawing>
      </w:r>
    </w:p>
    <w:p w14:paraId="2DE0DE6D" w14:textId="4145EEAE" w:rsidR="007A7AFB" w:rsidRPr="007A7AFB" w:rsidRDefault="007A7AFB" w:rsidP="007A7AFB">
      <w:pPr>
        <w:numPr>
          <w:ilvl w:val="0"/>
          <w:numId w:val="30"/>
        </w:numPr>
        <w:jc w:val="both"/>
        <w:rPr>
          <w:color w:val="E32D91" w:themeColor="accent1"/>
        </w:rPr>
      </w:pPr>
      <w:r w:rsidRPr="007A7AFB">
        <w:rPr>
          <w:b/>
          <w:bCs/>
          <w:color w:val="E32D91" w:themeColor="accent1"/>
        </w:rPr>
        <w:t>Return a validation result</w:t>
      </w:r>
      <w:r w:rsidRPr="007A7AFB">
        <w:rPr>
          <w:color w:val="E32D91" w:themeColor="accent1"/>
        </w:rPr>
        <w:t>:</w:t>
      </w:r>
    </w:p>
    <w:p w14:paraId="26C1C93A" w14:textId="77777777" w:rsidR="007A7AFB" w:rsidRPr="007A7AFB" w:rsidRDefault="007A7AFB" w:rsidP="007A7AFB">
      <w:pPr>
        <w:numPr>
          <w:ilvl w:val="1"/>
          <w:numId w:val="30"/>
        </w:numPr>
        <w:jc w:val="both"/>
      </w:pPr>
      <w:r w:rsidRPr="007A7AFB">
        <w:t>If both fields are filled, the function should return true to allow the form to submit.</w:t>
      </w:r>
    </w:p>
    <w:p w14:paraId="73517070" w14:textId="77777777" w:rsidR="007A7AFB" w:rsidRPr="007A7AFB" w:rsidRDefault="007A7AFB" w:rsidP="007A7AFB">
      <w:pPr>
        <w:numPr>
          <w:ilvl w:val="1"/>
          <w:numId w:val="30"/>
        </w:numPr>
        <w:jc w:val="both"/>
      </w:pPr>
      <w:r w:rsidRPr="007A7AFB">
        <w:t>Otherwise, it returns false to prevent the form from submitting.</w:t>
      </w:r>
    </w:p>
    <w:p w14:paraId="165365A3" w14:textId="048C7EBE" w:rsidR="007A7AFB" w:rsidRDefault="007A7AFB" w:rsidP="007A7AFB">
      <w:pPr>
        <w:jc w:val="both"/>
      </w:pPr>
    </w:p>
    <w:p w14:paraId="648CF7AD" w14:textId="77777777" w:rsidR="00A76E9B" w:rsidRPr="007A7AFB" w:rsidRDefault="00A76E9B" w:rsidP="007A7AFB">
      <w:pPr>
        <w:jc w:val="both"/>
      </w:pPr>
    </w:p>
    <w:p w14:paraId="186ED5E4" w14:textId="77777777" w:rsidR="007A7AFB" w:rsidRPr="007A7AFB" w:rsidRDefault="007A7AFB" w:rsidP="00A76E9B">
      <w:pPr>
        <w:pStyle w:val="Heading1"/>
      </w:pPr>
      <w:r w:rsidRPr="007A7AFB">
        <w:lastRenderedPageBreak/>
        <w:t>Step 5: Clearing Error Messages</w:t>
      </w:r>
    </w:p>
    <w:p w14:paraId="6F103DBA" w14:textId="77777777" w:rsidR="007A7AFB" w:rsidRPr="007A7AFB" w:rsidRDefault="007A7AFB" w:rsidP="007A7AFB">
      <w:pPr>
        <w:jc w:val="both"/>
      </w:pPr>
      <w:r w:rsidRPr="007A7AFB">
        <w:t xml:space="preserve">When users start typing again, we should hide the error messages. Let’s create a function called </w:t>
      </w:r>
      <w:proofErr w:type="spellStart"/>
      <w:proofErr w:type="gramStart"/>
      <w:r w:rsidRPr="007A7AFB">
        <w:t>clearErrors</w:t>
      </w:r>
      <w:proofErr w:type="spellEnd"/>
      <w:r w:rsidRPr="007A7AFB">
        <w:t>(</w:t>
      </w:r>
      <w:proofErr w:type="gramEnd"/>
      <w:r w:rsidRPr="007A7AFB">
        <w:t>) that hides the error messages.</w:t>
      </w:r>
    </w:p>
    <w:p w14:paraId="23F0A4DE" w14:textId="77777777" w:rsidR="00A76E9B" w:rsidRDefault="00A76E9B" w:rsidP="007A7AFB">
      <w:pPr>
        <w:jc w:val="both"/>
        <w:rPr>
          <w:b/>
          <w:bCs/>
        </w:rPr>
      </w:pPr>
    </w:p>
    <w:p w14:paraId="5D1D07B9" w14:textId="7F100083" w:rsidR="007A7AFB" w:rsidRPr="007A7AFB" w:rsidRDefault="007A7AFB" w:rsidP="00A76E9B">
      <w:pPr>
        <w:pStyle w:val="Heading2"/>
      </w:pPr>
      <w:r w:rsidRPr="007A7AFB">
        <w:t>What this function will do:</w:t>
      </w:r>
    </w:p>
    <w:p w14:paraId="3DBE277D" w14:textId="77777777" w:rsidR="007A7AFB" w:rsidRPr="007A7AFB" w:rsidRDefault="007A7AFB" w:rsidP="007A7AFB">
      <w:pPr>
        <w:numPr>
          <w:ilvl w:val="0"/>
          <w:numId w:val="31"/>
        </w:numPr>
        <w:jc w:val="both"/>
      </w:pPr>
      <w:r w:rsidRPr="007A7AFB">
        <w:t>It will reset the error message areas by setting them to empty and hiding them.</w:t>
      </w:r>
    </w:p>
    <w:p w14:paraId="42FDB3BC" w14:textId="77777777" w:rsidR="007A7AFB" w:rsidRPr="007A7AFB" w:rsidRDefault="007A7AFB" w:rsidP="007A7AFB">
      <w:pPr>
        <w:numPr>
          <w:ilvl w:val="0"/>
          <w:numId w:val="31"/>
        </w:numPr>
        <w:jc w:val="both"/>
      </w:pPr>
      <w:r w:rsidRPr="007A7AFB">
        <w:t xml:space="preserve">We’ll call this function at the start of </w:t>
      </w:r>
      <w:proofErr w:type="spellStart"/>
      <w:proofErr w:type="gramStart"/>
      <w:r w:rsidRPr="007A7AFB">
        <w:t>validateForm</w:t>
      </w:r>
      <w:proofErr w:type="spellEnd"/>
      <w:r w:rsidRPr="007A7AFB">
        <w:t>(</w:t>
      </w:r>
      <w:proofErr w:type="gramEnd"/>
      <w:r w:rsidRPr="007A7AFB">
        <w:t>) to clear any previous errors.</w:t>
      </w:r>
    </w:p>
    <w:p w14:paraId="6340C8C5" w14:textId="77777777" w:rsidR="00157139" w:rsidRDefault="00157139" w:rsidP="00157139">
      <w:pPr>
        <w:ind w:left="720"/>
        <w:jc w:val="both"/>
      </w:pPr>
      <w:r w:rsidRPr="00157139">
        <w:drawing>
          <wp:inline distT="0" distB="0" distL="0" distR="0" wp14:anchorId="3C1DF75B" wp14:editId="5D7647AC">
            <wp:extent cx="5939790" cy="1058545"/>
            <wp:effectExtent l="0" t="0" r="3810" b="8255"/>
            <wp:docPr id="107889008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90080" name="Picture 1" descr="A computer code on a black background&#10;&#10;Description automatically generated"/>
                    <pic:cNvPicPr/>
                  </pic:nvPicPr>
                  <pic:blipFill>
                    <a:blip r:embed="rId11"/>
                    <a:stretch>
                      <a:fillRect/>
                    </a:stretch>
                  </pic:blipFill>
                  <pic:spPr>
                    <a:xfrm>
                      <a:off x="0" y="0"/>
                      <a:ext cx="5939790" cy="1058545"/>
                    </a:xfrm>
                    <a:prstGeom prst="rect">
                      <a:avLst/>
                    </a:prstGeom>
                  </pic:spPr>
                </pic:pic>
              </a:graphicData>
            </a:graphic>
          </wp:inline>
        </w:drawing>
      </w:r>
    </w:p>
    <w:p w14:paraId="0FDAE4A7" w14:textId="1DA87943" w:rsidR="007A7AFB" w:rsidRPr="007A7AFB" w:rsidRDefault="007A7AFB" w:rsidP="007A7AFB">
      <w:pPr>
        <w:numPr>
          <w:ilvl w:val="0"/>
          <w:numId w:val="32"/>
        </w:numPr>
        <w:jc w:val="both"/>
      </w:pPr>
      <w:r w:rsidRPr="007A7AFB">
        <w:t xml:space="preserve">This function will be called </w:t>
      </w:r>
      <w:r w:rsidRPr="007A7AFB">
        <w:rPr>
          <w:b/>
          <w:bCs/>
          <w:color w:val="E32D91" w:themeColor="accent1"/>
        </w:rPr>
        <w:t>before</w:t>
      </w:r>
      <w:r w:rsidRPr="007A7AFB">
        <w:t xml:space="preserve"> the validation logic to make sure any old error messages are cleared when the form is validated again.</w:t>
      </w:r>
    </w:p>
    <w:p w14:paraId="5B828440" w14:textId="476307B4" w:rsidR="007A7AFB" w:rsidRPr="007A7AFB" w:rsidRDefault="007A7AFB" w:rsidP="007A7AFB">
      <w:pPr>
        <w:jc w:val="both"/>
      </w:pPr>
    </w:p>
    <w:p w14:paraId="3918842F" w14:textId="77777777" w:rsidR="007A7AFB" w:rsidRPr="007A7AFB" w:rsidRDefault="007A7AFB" w:rsidP="00157139">
      <w:pPr>
        <w:pStyle w:val="Heading1"/>
      </w:pPr>
      <w:r w:rsidRPr="007A7AFB">
        <w:t>Step 6: Connecting the JavaScript to the Form</w:t>
      </w:r>
    </w:p>
    <w:p w14:paraId="7C93DF5B" w14:textId="77777777" w:rsidR="007A7AFB" w:rsidRPr="007A7AFB" w:rsidRDefault="007A7AFB" w:rsidP="007A7AFB">
      <w:pPr>
        <w:jc w:val="both"/>
      </w:pPr>
      <w:r w:rsidRPr="007A7AFB">
        <w:t xml:space="preserve">To link the JavaScript to your form, you’ll modify the form’s </w:t>
      </w:r>
      <w:proofErr w:type="spellStart"/>
      <w:r w:rsidRPr="007A7AFB">
        <w:t>onsubmit</w:t>
      </w:r>
      <w:proofErr w:type="spellEnd"/>
      <w:r w:rsidRPr="007A7AFB">
        <w:t xml:space="preserve"> attribute in the HTML to run your validation function when the user tries to submit the form.</w:t>
      </w:r>
    </w:p>
    <w:p w14:paraId="4FEC8F8F" w14:textId="77777777" w:rsidR="007A7AFB" w:rsidRPr="007A7AFB" w:rsidRDefault="007A7AFB" w:rsidP="007A7AFB">
      <w:pPr>
        <w:jc w:val="both"/>
      </w:pPr>
      <w:r w:rsidRPr="007A7AFB">
        <w:t>In your HTML, you should already have this:</w:t>
      </w:r>
    </w:p>
    <w:p w14:paraId="70EE1797" w14:textId="777D2B55" w:rsidR="007A7AFB" w:rsidRPr="007A7AFB" w:rsidRDefault="0025693F" w:rsidP="007A7AFB">
      <w:pPr>
        <w:jc w:val="both"/>
      </w:pPr>
      <w:r w:rsidRPr="0025693F">
        <w:drawing>
          <wp:inline distT="0" distB="0" distL="0" distR="0" wp14:anchorId="17F44515" wp14:editId="121DA8A4">
            <wp:extent cx="5939790" cy="457835"/>
            <wp:effectExtent l="0" t="0" r="3810" b="0"/>
            <wp:docPr id="167494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0440" name=""/>
                    <pic:cNvPicPr/>
                  </pic:nvPicPr>
                  <pic:blipFill>
                    <a:blip r:embed="rId12"/>
                    <a:stretch>
                      <a:fillRect/>
                    </a:stretch>
                  </pic:blipFill>
                  <pic:spPr>
                    <a:xfrm>
                      <a:off x="0" y="0"/>
                      <a:ext cx="5939790" cy="457835"/>
                    </a:xfrm>
                    <a:prstGeom prst="rect">
                      <a:avLst/>
                    </a:prstGeom>
                  </pic:spPr>
                </pic:pic>
              </a:graphicData>
            </a:graphic>
          </wp:inline>
        </w:drawing>
      </w:r>
      <w:r w:rsidR="007A7AFB" w:rsidRPr="007A7AFB">
        <w:t xml:space="preserve">This will trigger the </w:t>
      </w:r>
      <w:proofErr w:type="spellStart"/>
      <w:proofErr w:type="gramStart"/>
      <w:r w:rsidR="007A7AFB" w:rsidRPr="007A7AFB">
        <w:t>validateForm</w:t>
      </w:r>
      <w:proofErr w:type="spellEnd"/>
      <w:r w:rsidR="007A7AFB" w:rsidRPr="007A7AFB">
        <w:t>(</w:t>
      </w:r>
      <w:proofErr w:type="gramEnd"/>
      <w:r w:rsidR="007A7AFB" w:rsidRPr="007A7AFB">
        <w:t xml:space="preserve">) function whenever the user clicks the submit button. If </w:t>
      </w:r>
      <w:proofErr w:type="spellStart"/>
      <w:proofErr w:type="gramStart"/>
      <w:r w:rsidR="007A7AFB" w:rsidRPr="007A7AFB">
        <w:t>validateForm</w:t>
      </w:r>
      <w:proofErr w:type="spellEnd"/>
      <w:r w:rsidR="007A7AFB" w:rsidRPr="007A7AFB">
        <w:t>(</w:t>
      </w:r>
      <w:proofErr w:type="gramEnd"/>
      <w:r w:rsidR="007A7AFB" w:rsidRPr="007A7AFB">
        <w:t>) returns false, the form won’t submit.</w:t>
      </w:r>
    </w:p>
    <w:p w14:paraId="790BE461" w14:textId="16DB440B" w:rsidR="007A7AFB" w:rsidRPr="007A7AFB" w:rsidRDefault="007A7AFB" w:rsidP="007A7AFB">
      <w:pPr>
        <w:jc w:val="both"/>
      </w:pPr>
    </w:p>
    <w:p w14:paraId="58454610" w14:textId="77777777" w:rsidR="007A7AFB" w:rsidRPr="007A7AFB" w:rsidRDefault="007A7AFB" w:rsidP="0025693F">
      <w:pPr>
        <w:pStyle w:val="Heading1"/>
      </w:pPr>
      <w:r w:rsidRPr="007A7AFB">
        <w:t>Final Code Walkthrough</w:t>
      </w:r>
    </w:p>
    <w:p w14:paraId="749DB225" w14:textId="77777777" w:rsidR="007A7AFB" w:rsidRPr="007A7AFB" w:rsidRDefault="007A7AFB" w:rsidP="007A7AFB">
      <w:pPr>
        <w:jc w:val="both"/>
      </w:pPr>
      <w:r w:rsidRPr="007A7AFB">
        <w:t xml:space="preserve">Here’s what your </w:t>
      </w:r>
      <w:r w:rsidRPr="007A7AFB">
        <w:rPr>
          <w:rStyle w:val="Heading2Char"/>
        </w:rPr>
        <w:t>script.js</w:t>
      </w:r>
      <w:r w:rsidRPr="007A7AFB">
        <w:t xml:space="preserve"> file should look like:</w:t>
      </w:r>
    </w:p>
    <w:p w14:paraId="7760EB05" w14:textId="77777777" w:rsidR="0025693F" w:rsidRDefault="0025693F" w:rsidP="007A7AFB">
      <w:pPr>
        <w:jc w:val="both"/>
        <w:rPr>
          <w:b/>
          <w:bCs/>
        </w:rPr>
      </w:pPr>
    </w:p>
    <w:p w14:paraId="60C82994" w14:textId="75271516" w:rsidR="007A7AFB" w:rsidRPr="007A7AFB" w:rsidRDefault="007A7AFB" w:rsidP="0025693F">
      <w:pPr>
        <w:pStyle w:val="Heading2"/>
      </w:pPr>
      <w:r w:rsidRPr="007A7AFB">
        <w:t>Complete JavaScript Code:</w:t>
      </w:r>
    </w:p>
    <w:p w14:paraId="0592C359" w14:textId="77777777" w:rsidR="00EA00EB" w:rsidRDefault="00EA00EB" w:rsidP="007A7AFB">
      <w:pPr>
        <w:jc w:val="both"/>
      </w:pPr>
    </w:p>
    <w:p w14:paraId="608C931B" w14:textId="0BD500F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Validate the form when submitted</w:t>
      </w:r>
    </w:p>
    <w:p w14:paraId="0BF46B26"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function </w:t>
      </w:r>
      <w:proofErr w:type="spellStart"/>
      <w:proofErr w:type="gramStart"/>
      <w:r w:rsidRPr="007A7AFB">
        <w:rPr>
          <w:rFonts w:ascii="Cascadia Code" w:hAnsi="Cascadia Code"/>
          <w:sz w:val="20"/>
          <w:szCs w:val="20"/>
        </w:rPr>
        <w:t>validateForm</w:t>
      </w:r>
      <w:proofErr w:type="spellEnd"/>
      <w:r w:rsidRPr="007A7AFB">
        <w:rPr>
          <w:rFonts w:ascii="Cascadia Code" w:hAnsi="Cascadia Code"/>
          <w:sz w:val="20"/>
          <w:szCs w:val="20"/>
        </w:rPr>
        <w:t>(</w:t>
      </w:r>
      <w:proofErr w:type="gramEnd"/>
      <w:r w:rsidRPr="007A7AFB">
        <w:rPr>
          <w:rFonts w:ascii="Cascadia Code" w:hAnsi="Cascadia Code"/>
          <w:sz w:val="20"/>
          <w:szCs w:val="20"/>
        </w:rPr>
        <w:t>) {</w:t>
      </w:r>
    </w:p>
    <w:p w14:paraId="3ABF3957"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let </w:t>
      </w:r>
      <w:proofErr w:type="spellStart"/>
      <w:r w:rsidRPr="007A7AFB">
        <w:rPr>
          <w:rFonts w:ascii="Cascadia Code" w:hAnsi="Cascadia Code"/>
          <w:sz w:val="20"/>
          <w:szCs w:val="20"/>
        </w:rPr>
        <w:t>isValid</w:t>
      </w:r>
      <w:proofErr w:type="spellEnd"/>
      <w:r w:rsidRPr="007A7AFB">
        <w:rPr>
          <w:rFonts w:ascii="Cascadia Code" w:hAnsi="Cascadia Code"/>
          <w:sz w:val="20"/>
          <w:szCs w:val="20"/>
        </w:rPr>
        <w:t xml:space="preserve"> = </w:t>
      </w:r>
      <w:proofErr w:type="gramStart"/>
      <w:r w:rsidRPr="007A7AFB">
        <w:rPr>
          <w:rFonts w:ascii="Cascadia Code" w:hAnsi="Cascadia Code"/>
          <w:sz w:val="20"/>
          <w:szCs w:val="20"/>
        </w:rPr>
        <w:t>true;</w:t>
      </w:r>
      <w:proofErr w:type="gramEnd"/>
    </w:p>
    <w:p w14:paraId="5507A2B5" w14:textId="77777777" w:rsidR="007A7AFB" w:rsidRPr="007A7AFB" w:rsidRDefault="007A7AFB" w:rsidP="007A7AFB">
      <w:pPr>
        <w:jc w:val="both"/>
        <w:rPr>
          <w:rFonts w:ascii="Cascadia Code" w:hAnsi="Cascadia Code"/>
          <w:sz w:val="20"/>
          <w:szCs w:val="20"/>
        </w:rPr>
      </w:pPr>
    </w:p>
    <w:p w14:paraId="20F9ED5F"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 Get input values</w:t>
      </w:r>
    </w:p>
    <w:p w14:paraId="2F141367"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r w:rsidRPr="007A7AFB">
        <w:rPr>
          <w:rFonts w:ascii="Cascadia Code" w:hAnsi="Cascadia Code"/>
          <w:sz w:val="20"/>
          <w:szCs w:val="20"/>
        </w:rPr>
        <w:t>const</w:t>
      </w:r>
      <w:proofErr w:type="spellEnd"/>
      <w:r w:rsidRPr="007A7AFB">
        <w:rPr>
          <w:rFonts w:ascii="Cascadia Code" w:hAnsi="Cascadia Code"/>
          <w:sz w:val="20"/>
          <w:szCs w:val="20"/>
        </w:rPr>
        <w:t xml:space="preserve"> name =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('name').</w:t>
      </w:r>
      <w:proofErr w:type="spellStart"/>
      <w:r w:rsidRPr="007A7AFB">
        <w:rPr>
          <w:rFonts w:ascii="Cascadia Code" w:hAnsi="Cascadia Code"/>
          <w:sz w:val="20"/>
          <w:szCs w:val="20"/>
        </w:rPr>
        <w:t>value.trim</w:t>
      </w:r>
      <w:proofErr w:type="spellEnd"/>
      <w:r w:rsidRPr="007A7AFB">
        <w:rPr>
          <w:rFonts w:ascii="Cascadia Code" w:hAnsi="Cascadia Code"/>
          <w:sz w:val="20"/>
          <w:szCs w:val="20"/>
        </w:rPr>
        <w:t>();</w:t>
      </w:r>
    </w:p>
    <w:p w14:paraId="3039319B"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r w:rsidRPr="007A7AFB">
        <w:rPr>
          <w:rFonts w:ascii="Cascadia Code" w:hAnsi="Cascadia Code"/>
          <w:sz w:val="20"/>
          <w:szCs w:val="20"/>
        </w:rPr>
        <w:t>const</w:t>
      </w:r>
      <w:proofErr w:type="spellEnd"/>
      <w:r w:rsidRPr="007A7AFB">
        <w:rPr>
          <w:rFonts w:ascii="Cascadia Code" w:hAnsi="Cascadia Code"/>
          <w:sz w:val="20"/>
          <w:szCs w:val="20"/>
        </w:rPr>
        <w:t xml:space="preserve"> message =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('message').</w:t>
      </w:r>
      <w:proofErr w:type="spellStart"/>
      <w:r w:rsidRPr="007A7AFB">
        <w:rPr>
          <w:rFonts w:ascii="Cascadia Code" w:hAnsi="Cascadia Code"/>
          <w:sz w:val="20"/>
          <w:szCs w:val="20"/>
        </w:rPr>
        <w:t>value.trim</w:t>
      </w:r>
      <w:proofErr w:type="spellEnd"/>
      <w:r w:rsidRPr="007A7AFB">
        <w:rPr>
          <w:rFonts w:ascii="Cascadia Code" w:hAnsi="Cascadia Code"/>
          <w:sz w:val="20"/>
          <w:szCs w:val="20"/>
        </w:rPr>
        <w:t>();</w:t>
      </w:r>
    </w:p>
    <w:p w14:paraId="1D30E353" w14:textId="77777777" w:rsidR="007A7AFB" w:rsidRPr="007A7AFB" w:rsidRDefault="007A7AFB" w:rsidP="007A7AFB">
      <w:pPr>
        <w:jc w:val="both"/>
        <w:rPr>
          <w:rFonts w:ascii="Cascadia Code" w:hAnsi="Cascadia Code"/>
          <w:sz w:val="20"/>
          <w:szCs w:val="20"/>
        </w:rPr>
      </w:pPr>
    </w:p>
    <w:p w14:paraId="778D9CB9"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 Clear previous error messages</w:t>
      </w:r>
    </w:p>
    <w:p w14:paraId="0EC2608B"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proofErr w:type="gramStart"/>
      <w:r w:rsidRPr="007A7AFB">
        <w:rPr>
          <w:rFonts w:ascii="Cascadia Code" w:hAnsi="Cascadia Code"/>
          <w:sz w:val="20"/>
          <w:szCs w:val="20"/>
        </w:rPr>
        <w:t>clearErrors</w:t>
      </w:r>
      <w:proofErr w:type="spellEnd"/>
      <w:r w:rsidRPr="007A7AFB">
        <w:rPr>
          <w:rFonts w:ascii="Cascadia Code" w:hAnsi="Cascadia Code"/>
          <w:sz w:val="20"/>
          <w:szCs w:val="20"/>
        </w:rPr>
        <w:t>(</w:t>
      </w:r>
      <w:proofErr w:type="gramEnd"/>
      <w:r w:rsidRPr="007A7AFB">
        <w:rPr>
          <w:rFonts w:ascii="Cascadia Code" w:hAnsi="Cascadia Code"/>
          <w:sz w:val="20"/>
          <w:szCs w:val="20"/>
        </w:rPr>
        <w:t>);</w:t>
      </w:r>
    </w:p>
    <w:p w14:paraId="51FE675F" w14:textId="77777777" w:rsidR="007A7AFB" w:rsidRPr="007A7AFB" w:rsidRDefault="007A7AFB" w:rsidP="007A7AFB">
      <w:pPr>
        <w:jc w:val="both"/>
        <w:rPr>
          <w:rFonts w:ascii="Cascadia Code" w:hAnsi="Cascadia Code"/>
          <w:sz w:val="20"/>
          <w:szCs w:val="20"/>
        </w:rPr>
      </w:pPr>
    </w:p>
    <w:p w14:paraId="27D08E2A"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 Validate name field</w:t>
      </w:r>
    </w:p>
    <w:p w14:paraId="06EAB542"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lastRenderedPageBreak/>
        <w:t xml:space="preserve">    if (name === '') {</w:t>
      </w:r>
    </w:p>
    <w:p w14:paraId="753849D7"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w:t>
      </w:r>
      <w:proofErr w:type="spellStart"/>
      <w:r w:rsidRPr="007A7AFB">
        <w:rPr>
          <w:rFonts w:ascii="Cascadia Code" w:hAnsi="Cascadia Code"/>
          <w:sz w:val="20"/>
          <w:szCs w:val="20"/>
        </w:rPr>
        <w:t>nameError</w:t>
      </w:r>
      <w:proofErr w:type="spellEnd"/>
      <w:r w:rsidRPr="007A7AFB">
        <w:rPr>
          <w:rFonts w:ascii="Cascadia Code" w:hAnsi="Cascadia Code"/>
          <w:sz w:val="20"/>
          <w:szCs w:val="20"/>
        </w:rPr>
        <w:t>').</w:t>
      </w:r>
      <w:proofErr w:type="spellStart"/>
      <w:r w:rsidRPr="007A7AFB">
        <w:rPr>
          <w:rFonts w:ascii="Cascadia Code" w:hAnsi="Cascadia Code"/>
          <w:sz w:val="20"/>
          <w:szCs w:val="20"/>
        </w:rPr>
        <w:t>innerText</w:t>
      </w:r>
      <w:proofErr w:type="spellEnd"/>
      <w:r w:rsidRPr="007A7AFB">
        <w:rPr>
          <w:rFonts w:ascii="Cascadia Code" w:hAnsi="Cascadia Code"/>
          <w:sz w:val="20"/>
          <w:szCs w:val="20"/>
        </w:rPr>
        <w:t xml:space="preserve"> = "Name is required.";</w:t>
      </w:r>
    </w:p>
    <w:p w14:paraId="0B75A509"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w:t>
      </w:r>
      <w:proofErr w:type="spellStart"/>
      <w:r w:rsidRPr="007A7AFB">
        <w:rPr>
          <w:rFonts w:ascii="Cascadia Code" w:hAnsi="Cascadia Code"/>
          <w:sz w:val="20"/>
          <w:szCs w:val="20"/>
        </w:rPr>
        <w:t>nameError</w:t>
      </w:r>
      <w:proofErr w:type="spellEnd"/>
      <w:r w:rsidRPr="007A7AFB">
        <w:rPr>
          <w:rFonts w:ascii="Cascadia Code" w:hAnsi="Cascadia Code"/>
          <w:sz w:val="20"/>
          <w:szCs w:val="20"/>
        </w:rPr>
        <w:t>').</w:t>
      </w:r>
      <w:proofErr w:type="spellStart"/>
      <w:r w:rsidRPr="007A7AFB">
        <w:rPr>
          <w:rFonts w:ascii="Cascadia Code" w:hAnsi="Cascadia Code"/>
          <w:sz w:val="20"/>
          <w:szCs w:val="20"/>
        </w:rPr>
        <w:t>style.display</w:t>
      </w:r>
      <w:proofErr w:type="spellEnd"/>
      <w:r w:rsidRPr="007A7AFB">
        <w:rPr>
          <w:rFonts w:ascii="Cascadia Code" w:hAnsi="Cascadia Code"/>
          <w:sz w:val="20"/>
          <w:szCs w:val="20"/>
        </w:rPr>
        <w:t xml:space="preserve"> = 'block';</w:t>
      </w:r>
    </w:p>
    <w:p w14:paraId="3B48FB59"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r w:rsidRPr="007A7AFB">
        <w:rPr>
          <w:rFonts w:ascii="Cascadia Code" w:hAnsi="Cascadia Code"/>
          <w:sz w:val="20"/>
          <w:szCs w:val="20"/>
        </w:rPr>
        <w:t>isValid</w:t>
      </w:r>
      <w:proofErr w:type="spellEnd"/>
      <w:r w:rsidRPr="007A7AFB">
        <w:rPr>
          <w:rFonts w:ascii="Cascadia Code" w:hAnsi="Cascadia Code"/>
          <w:sz w:val="20"/>
          <w:szCs w:val="20"/>
        </w:rPr>
        <w:t xml:space="preserve"> = </w:t>
      </w:r>
      <w:proofErr w:type="gramStart"/>
      <w:r w:rsidRPr="007A7AFB">
        <w:rPr>
          <w:rFonts w:ascii="Cascadia Code" w:hAnsi="Cascadia Code"/>
          <w:sz w:val="20"/>
          <w:szCs w:val="20"/>
        </w:rPr>
        <w:t>false;</w:t>
      </w:r>
      <w:proofErr w:type="gramEnd"/>
    </w:p>
    <w:p w14:paraId="79DF5E32"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
    <w:p w14:paraId="092D8E57" w14:textId="77777777" w:rsidR="007A7AFB" w:rsidRPr="007A7AFB" w:rsidRDefault="007A7AFB" w:rsidP="007A7AFB">
      <w:pPr>
        <w:jc w:val="both"/>
        <w:rPr>
          <w:rFonts w:ascii="Cascadia Code" w:hAnsi="Cascadia Code"/>
          <w:sz w:val="20"/>
          <w:szCs w:val="20"/>
        </w:rPr>
      </w:pPr>
    </w:p>
    <w:p w14:paraId="33BA61EB"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 Validate message field</w:t>
      </w:r>
    </w:p>
    <w:p w14:paraId="104B44B3"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if (message === '') {</w:t>
      </w:r>
    </w:p>
    <w:p w14:paraId="32972FB7"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w:t>
      </w:r>
      <w:proofErr w:type="spellStart"/>
      <w:r w:rsidRPr="007A7AFB">
        <w:rPr>
          <w:rFonts w:ascii="Cascadia Code" w:hAnsi="Cascadia Code"/>
          <w:sz w:val="20"/>
          <w:szCs w:val="20"/>
        </w:rPr>
        <w:t>messageError</w:t>
      </w:r>
      <w:proofErr w:type="spellEnd"/>
      <w:r w:rsidRPr="007A7AFB">
        <w:rPr>
          <w:rFonts w:ascii="Cascadia Code" w:hAnsi="Cascadia Code"/>
          <w:sz w:val="20"/>
          <w:szCs w:val="20"/>
        </w:rPr>
        <w:t>').</w:t>
      </w:r>
      <w:proofErr w:type="spellStart"/>
      <w:r w:rsidRPr="007A7AFB">
        <w:rPr>
          <w:rFonts w:ascii="Cascadia Code" w:hAnsi="Cascadia Code"/>
          <w:sz w:val="20"/>
          <w:szCs w:val="20"/>
        </w:rPr>
        <w:t>innerText</w:t>
      </w:r>
      <w:proofErr w:type="spellEnd"/>
      <w:r w:rsidRPr="007A7AFB">
        <w:rPr>
          <w:rFonts w:ascii="Cascadia Code" w:hAnsi="Cascadia Code"/>
          <w:sz w:val="20"/>
          <w:szCs w:val="20"/>
        </w:rPr>
        <w:t xml:space="preserve"> = "Message is required.";</w:t>
      </w:r>
    </w:p>
    <w:p w14:paraId="6D0E4B28"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w:t>
      </w:r>
      <w:proofErr w:type="spellStart"/>
      <w:r w:rsidRPr="007A7AFB">
        <w:rPr>
          <w:rFonts w:ascii="Cascadia Code" w:hAnsi="Cascadia Code"/>
          <w:sz w:val="20"/>
          <w:szCs w:val="20"/>
        </w:rPr>
        <w:t>messageError</w:t>
      </w:r>
      <w:proofErr w:type="spellEnd"/>
      <w:r w:rsidRPr="007A7AFB">
        <w:rPr>
          <w:rFonts w:ascii="Cascadia Code" w:hAnsi="Cascadia Code"/>
          <w:sz w:val="20"/>
          <w:szCs w:val="20"/>
        </w:rPr>
        <w:t>').</w:t>
      </w:r>
      <w:proofErr w:type="spellStart"/>
      <w:r w:rsidRPr="007A7AFB">
        <w:rPr>
          <w:rFonts w:ascii="Cascadia Code" w:hAnsi="Cascadia Code"/>
          <w:sz w:val="20"/>
          <w:szCs w:val="20"/>
        </w:rPr>
        <w:t>style.display</w:t>
      </w:r>
      <w:proofErr w:type="spellEnd"/>
      <w:r w:rsidRPr="007A7AFB">
        <w:rPr>
          <w:rFonts w:ascii="Cascadia Code" w:hAnsi="Cascadia Code"/>
          <w:sz w:val="20"/>
          <w:szCs w:val="20"/>
        </w:rPr>
        <w:t xml:space="preserve"> = 'block';</w:t>
      </w:r>
    </w:p>
    <w:p w14:paraId="586628E7"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r w:rsidRPr="007A7AFB">
        <w:rPr>
          <w:rFonts w:ascii="Cascadia Code" w:hAnsi="Cascadia Code"/>
          <w:sz w:val="20"/>
          <w:szCs w:val="20"/>
        </w:rPr>
        <w:t>isValid</w:t>
      </w:r>
      <w:proofErr w:type="spellEnd"/>
      <w:r w:rsidRPr="007A7AFB">
        <w:rPr>
          <w:rFonts w:ascii="Cascadia Code" w:hAnsi="Cascadia Code"/>
          <w:sz w:val="20"/>
          <w:szCs w:val="20"/>
        </w:rPr>
        <w:t xml:space="preserve"> = </w:t>
      </w:r>
      <w:proofErr w:type="gramStart"/>
      <w:r w:rsidRPr="007A7AFB">
        <w:rPr>
          <w:rFonts w:ascii="Cascadia Code" w:hAnsi="Cascadia Code"/>
          <w:sz w:val="20"/>
          <w:szCs w:val="20"/>
        </w:rPr>
        <w:t>false;</w:t>
      </w:r>
      <w:proofErr w:type="gramEnd"/>
    </w:p>
    <w:p w14:paraId="623C0AFF"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
    <w:p w14:paraId="347EB3C0" w14:textId="77777777" w:rsidR="007A7AFB" w:rsidRPr="007A7AFB" w:rsidRDefault="007A7AFB" w:rsidP="007A7AFB">
      <w:pPr>
        <w:jc w:val="both"/>
        <w:rPr>
          <w:rFonts w:ascii="Cascadia Code" w:hAnsi="Cascadia Code"/>
          <w:sz w:val="20"/>
          <w:szCs w:val="20"/>
        </w:rPr>
      </w:pPr>
    </w:p>
    <w:p w14:paraId="7BC2A1CA"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 Return true if the form is valid, false otherwise</w:t>
      </w:r>
    </w:p>
    <w:p w14:paraId="74C5C8CD"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return </w:t>
      </w:r>
      <w:proofErr w:type="spellStart"/>
      <w:proofErr w:type="gramStart"/>
      <w:r w:rsidRPr="007A7AFB">
        <w:rPr>
          <w:rFonts w:ascii="Cascadia Code" w:hAnsi="Cascadia Code"/>
          <w:sz w:val="20"/>
          <w:szCs w:val="20"/>
        </w:rPr>
        <w:t>isValid</w:t>
      </w:r>
      <w:proofErr w:type="spellEnd"/>
      <w:r w:rsidRPr="007A7AFB">
        <w:rPr>
          <w:rFonts w:ascii="Cascadia Code" w:hAnsi="Cascadia Code"/>
          <w:sz w:val="20"/>
          <w:szCs w:val="20"/>
        </w:rPr>
        <w:t>;</w:t>
      </w:r>
      <w:proofErr w:type="gramEnd"/>
    </w:p>
    <w:p w14:paraId="62B55B94"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w:t>
      </w:r>
    </w:p>
    <w:p w14:paraId="62872763" w14:textId="77777777" w:rsidR="007A7AFB" w:rsidRPr="007A7AFB" w:rsidRDefault="007A7AFB" w:rsidP="007A7AFB">
      <w:pPr>
        <w:jc w:val="both"/>
        <w:rPr>
          <w:rFonts w:ascii="Cascadia Code" w:hAnsi="Cascadia Code"/>
          <w:sz w:val="20"/>
          <w:szCs w:val="20"/>
        </w:rPr>
      </w:pPr>
    </w:p>
    <w:p w14:paraId="75FEED02"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Clear error messages when form is re-validated</w:t>
      </w:r>
    </w:p>
    <w:p w14:paraId="4FD76315"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function </w:t>
      </w:r>
      <w:proofErr w:type="spellStart"/>
      <w:proofErr w:type="gramStart"/>
      <w:r w:rsidRPr="007A7AFB">
        <w:rPr>
          <w:rFonts w:ascii="Cascadia Code" w:hAnsi="Cascadia Code"/>
          <w:sz w:val="20"/>
          <w:szCs w:val="20"/>
        </w:rPr>
        <w:t>clearErrors</w:t>
      </w:r>
      <w:proofErr w:type="spellEnd"/>
      <w:r w:rsidRPr="007A7AFB">
        <w:rPr>
          <w:rFonts w:ascii="Cascadia Code" w:hAnsi="Cascadia Code"/>
          <w:sz w:val="20"/>
          <w:szCs w:val="20"/>
        </w:rPr>
        <w:t>(</w:t>
      </w:r>
      <w:proofErr w:type="gramEnd"/>
      <w:r w:rsidRPr="007A7AFB">
        <w:rPr>
          <w:rFonts w:ascii="Cascadia Code" w:hAnsi="Cascadia Code"/>
          <w:sz w:val="20"/>
          <w:szCs w:val="20"/>
        </w:rPr>
        <w:t>) {</w:t>
      </w:r>
    </w:p>
    <w:p w14:paraId="1500F220"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w:t>
      </w:r>
      <w:proofErr w:type="spellStart"/>
      <w:r w:rsidRPr="007A7AFB">
        <w:rPr>
          <w:rFonts w:ascii="Cascadia Code" w:hAnsi="Cascadia Code"/>
          <w:sz w:val="20"/>
          <w:szCs w:val="20"/>
        </w:rPr>
        <w:t>nameError</w:t>
      </w:r>
      <w:proofErr w:type="spellEnd"/>
      <w:r w:rsidRPr="007A7AFB">
        <w:rPr>
          <w:rFonts w:ascii="Cascadia Code" w:hAnsi="Cascadia Code"/>
          <w:sz w:val="20"/>
          <w:szCs w:val="20"/>
        </w:rPr>
        <w:t>').</w:t>
      </w:r>
      <w:proofErr w:type="spellStart"/>
      <w:r w:rsidRPr="007A7AFB">
        <w:rPr>
          <w:rFonts w:ascii="Cascadia Code" w:hAnsi="Cascadia Code"/>
          <w:sz w:val="20"/>
          <w:szCs w:val="20"/>
        </w:rPr>
        <w:t>style.display</w:t>
      </w:r>
      <w:proofErr w:type="spellEnd"/>
      <w:r w:rsidRPr="007A7AFB">
        <w:rPr>
          <w:rFonts w:ascii="Cascadia Code" w:hAnsi="Cascadia Code"/>
          <w:sz w:val="20"/>
          <w:szCs w:val="20"/>
        </w:rPr>
        <w:t xml:space="preserve"> = 'none';</w:t>
      </w:r>
    </w:p>
    <w:p w14:paraId="605572C4"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 xml:space="preserve">    </w:t>
      </w:r>
      <w:proofErr w:type="spellStart"/>
      <w:proofErr w:type="gramStart"/>
      <w:r w:rsidRPr="007A7AFB">
        <w:rPr>
          <w:rFonts w:ascii="Cascadia Code" w:hAnsi="Cascadia Code"/>
          <w:sz w:val="20"/>
          <w:szCs w:val="20"/>
        </w:rPr>
        <w:t>document.getElementById</w:t>
      </w:r>
      <w:proofErr w:type="spellEnd"/>
      <w:proofErr w:type="gramEnd"/>
      <w:r w:rsidRPr="007A7AFB">
        <w:rPr>
          <w:rFonts w:ascii="Cascadia Code" w:hAnsi="Cascadia Code"/>
          <w:sz w:val="20"/>
          <w:szCs w:val="20"/>
        </w:rPr>
        <w:t>('</w:t>
      </w:r>
      <w:proofErr w:type="spellStart"/>
      <w:r w:rsidRPr="007A7AFB">
        <w:rPr>
          <w:rFonts w:ascii="Cascadia Code" w:hAnsi="Cascadia Code"/>
          <w:sz w:val="20"/>
          <w:szCs w:val="20"/>
        </w:rPr>
        <w:t>messageError</w:t>
      </w:r>
      <w:proofErr w:type="spellEnd"/>
      <w:r w:rsidRPr="007A7AFB">
        <w:rPr>
          <w:rFonts w:ascii="Cascadia Code" w:hAnsi="Cascadia Code"/>
          <w:sz w:val="20"/>
          <w:szCs w:val="20"/>
        </w:rPr>
        <w:t>').</w:t>
      </w:r>
      <w:proofErr w:type="spellStart"/>
      <w:r w:rsidRPr="007A7AFB">
        <w:rPr>
          <w:rFonts w:ascii="Cascadia Code" w:hAnsi="Cascadia Code"/>
          <w:sz w:val="20"/>
          <w:szCs w:val="20"/>
        </w:rPr>
        <w:t>style.display</w:t>
      </w:r>
      <w:proofErr w:type="spellEnd"/>
      <w:r w:rsidRPr="007A7AFB">
        <w:rPr>
          <w:rFonts w:ascii="Cascadia Code" w:hAnsi="Cascadia Code"/>
          <w:sz w:val="20"/>
          <w:szCs w:val="20"/>
        </w:rPr>
        <w:t xml:space="preserve"> = 'none';</w:t>
      </w:r>
    </w:p>
    <w:p w14:paraId="4920AB6F" w14:textId="77777777" w:rsidR="007A7AFB" w:rsidRPr="007A7AFB" w:rsidRDefault="007A7AFB" w:rsidP="007A7AFB">
      <w:pPr>
        <w:jc w:val="both"/>
        <w:rPr>
          <w:rFonts w:ascii="Cascadia Code" w:hAnsi="Cascadia Code"/>
          <w:sz w:val="20"/>
          <w:szCs w:val="20"/>
        </w:rPr>
      </w:pPr>
      <w:r w:rsidRPr="007A7AFB">
        <w:rPr>
          <w:rFonts w:ascii="Cascadia Code" w:hAnsi="Cascadia Code"/>
          <w:sz w:val="20"/>
          <w:szCs w:val="20"/>
        </w:rPr>
        <w:t>}</w:t>
      </w:r>
    </w:p>
    <w:p w14:paraId="055DA030" w14:textId="54DCBC4B" w:rsidR="007A7AFB" w:rsidRPr="007A7AFB" w:rsidRDefault="007A7AFB" w:rsidP="007A7AFB">
      <w:pPr>
        <w:jc w:val="both"/>
      </w:pPr>
    </w:p>
    <w:p w14:paraId="73D70343" w14:textId="77777777" w:rsidR="007A7AFB" w:rsidRPr="007A7AFB" w:rsidRDefault="007A7AFB" w:rsidP="00EA00EB">
      <w:pPr>
        <w:pStyle w:val="Heading1"/>
      </w:pPr>
      <w:r w:rsidRPr="007A7AFB">
        <w:t>Testing the Form</w:t>
      </w:r>
    </w:p>
    <w:p w14:paraId="1AA51987" w14:textId="77777777" w:rsidR="007A7AFB" w:rsidRPr="007A7AFB" w:rsidRDefault="007A7AFB" w:rsidP="007A7AFB">
      <w:pPr>
        <w:numPr>
          <w:ilvl w:val="0"/>
          <w:numId w:val="33"/>
        </w:numPr>
        <w:jc w:val="both"/>
      </w:pPr>
      <w:r w:rsidRPr="007A7AFB">
        <w:rPr>
          <w:rStyle w:val="Heading2Char"/>
        </w:rPr>
        <w:t>Test 1:</w:t>
      </w:r>
      <w:r w:rsidRPr="007A7AFB">
        <w:t xml:space="preserve"> Try submitting the form with empty fields.</w:t>
      </w:r>
    </w:p>
    <w:p w14:paraId="4AD11101" w14:textId="77777777" w:rsidR="007A7AFB" w:rsidRPr="007A7AFB" w:rsidRDefault="007A7AFB" w:rsidP="007A7AFB">
      <w:pPr>
        <w:numPr>
          <w:ilvl w:val="1"/>
          <w:numId w:val="33"/>
        </w:numPr>
        <w:jc w:val="both"/>
      </w:pPr>
      <w:r w:rsidRPr="007A7AFB">
        <w:t>You should see an error message next to the fields that are missing input.</w:t>
      </w:r>
    </w:p>
    <w:p w14:paraId="51863FB5" w14:textId="77777777" w:rsidR="007A7AFB" w:rsidRPr="007A7AFB" w:rsidRDefault="007A7AFB" w:rsidP="007A7AFB">
      <w:pPr>
        <w:numPr>
          <w:ilvl w:val="0"/>
          <w:numId w:val="33"/>
        </w:numPr>
        <w:jc w:val="both"/>
      </w:pPr>
      <w:r w:rsidRPr="007A7AFB">
        <w:rPr>
          <w:rStyle w:val="Heading2Char"/>
        </w:rPr>
        <w:t>Test 2:</w:t>
      </w:r>
      <w:r w:rsidRPr="007A7AFB">
        <w:t xml:space="preserve"> Type something in the </w:t>
      </w:r>
      <w:r w:rsidRPr="007A7AFB">
        <w:rPr>
          <w:b/>
          <w:bCs/>
        </w:rPr>
        <w:t>name</w:t>
      </w:r>
      <w:r w:rsidRPr="007A7AFB">
        <w:t xml:space="preserve"> </w:t>
      </w:r>
      <w:proofErr w:type="gramStart"/>
      <w:r w:rsidRPr="007A7AFB">
        <w:t>field, but</w:t>
      </w:r>
      <w:proofErr w:type="gramEnd"/>
      <w:r w:rsidRPr="007A7AFB">
        <w:t xml:space="preserve"> leave the </w:t>
      </w:r>
      <w:r w:rsidRPr="007A7AFB">
        <w:rPr>
          <w:b/>
          <w:bCs/>
        </w:rPr>
        <w:t>message</w:t>
      </w:r>
      <w:r w:rsidRPr="007A7AFB">
        <w:t xml:space="preserve"> field empty.</w:t>
      </w:r>
    </w:p>
    <w:p w14:paraId="2646F59F" w14:textId="77777777" w:rsidR="007A7AFB" w:rsidRPr="007A7AFB" w:rsidRDefault="007A7AFB" w:rsidP="007A7AFB">
      <w:pPr>
        <w:numPr>
          <w:ilvl w:val="1"/>
          <w:numId w:val="33"/>
        </w:numPr>
        <w:jc w:val="both"/>
      </w:pPr>
      <w:r w:rsidRPr="007A7AFB">
        <w:t>Only the message field should display an error message.</w:t>
      </w:r>
    </w:p>
    <w:p w14:paraId="0B4999B3" w14:textId="77777777" w:rsidR="007A7AFB" w:rsidRPr="007A7AFB" w:rsidRDefault="007A7AFB" w:rsidP="007A7AFB">
      <w:pPr>
        <w:numPr>
          <w:ilvl w:val="0"/>
          <w:numId w:val="33"/>
        </w:numPr>
        <w:jc w:val="both"/>
      </w:pPr>
      <w:r w:rsidRPr="007A7AFB">
        <w:rPr>
          <w:rStyle w:val="Heading2Char"/>
        </w:rPr>
        <w:t>Test 3:</w:t>
      </w:r>
      <w:r w:rsidRPr="007A7AFB">
        <w:t xml:space="preserve"> Fill in both fields and submit the form.</w:t>
      </w:r>
    </w:p>
    <w:p w14:paraId="219A1FB4" w14:textId="77777777" w:rsidR="007A7AFB" w:rsidRPr="007A7AFB" w:rsidRDefault="007A7AFB" w:rsidP="007A7AFB">
      <w:pPr>
        <w:numPr>
          <w:ilvl w:val="1"/>
          <w:numId w:val="33"/>
        </w:numPr>
        <w:jc w:val="both"/>
      </w:pPr>
      <w:r w:rsidRPr="007A7AFB">
        <w:t>The form should now submit without showing any errors.</w:t>
      </w:r>
    </w:p>
    <w:p w14:paraId="30BEEE4B" w14:textId="4CDE375B" w:rsidR="007A7AFB" w:rsidRPr="007A7AFB" w:rsidRDefault="007A7AFB" w:rsidP="007A7AFB">
      <w:pPr>
        <w:jc w:val="both"/>
      </w:pPr>
    </w:p>
    <w:p w14:paraId="27C88C0A" w14:textId="77777777" w:rsidR="007A7AFB" w:rsidRPr="007A7AFB" w:rsidRDefault="007A7AFB" w:rsidP="00EA00EB">
      <w:pPr>
        <w:pStyle w:val="Heading1"/>
      </w:pPr>
      <w:r w:rsidRPr="007A7AFB">
        <w:t>Key Takeaways</w:t>
      </w:r>
    </w:p>
    <w:p w14:paraId="53B11879" w14:textId="77777777" w:rsidR="007A7AFB" w:rsidRPr="007A7AFB" w:rsidRDefault="007A7AFB" w:rsidP="007A7AFB">
      <w:pPr>
        <w:numPr>
          <w:ilvl w:val="0"/>
          <w:numId w:val="34"/>
        </w:numPr>
        <w:jc w:val="both"/>
      </w:pPr>
      <w:r w:rsidRPr="007A7AFB">
        <w:rPr>
          <w:b/>
          <w:bCs/>
          <w:color w:val="E32D91" w:themeColor="accent1"/>
        </w:rPr>
        <w:t>Form validation</w:t>
      </w:r>
      <w:r w:rsidRPr="007A7AFB">
        <w:rPr>
          <w:color w:val="E32D91" w:themeColor="accent1"/>
        </w:rPr>
        <w:t xml:space="preserve"> </w:t>
      </w:r>
      <w:r w:rsidRPr="007A7AFB">
        <w:t>is crucial to ensure that users fill out the form correctly before submitting it.</w:t>
      </w:r>
    </w:p>
    <w:p w14:paraId="4C04C6AD" w14:textId="77777777" w:rsidR="007A7AFB" w:rsidRPr="007A7AFB" w:rsidRDefault="007A7AFB" w:rsidP="007A7AFB">
      <w:pPr>
        <w:numPr>
          <w:ilvl w:val="0"/>
          <w:numId w:val="34"/>
        </w:numPr>
        <w:jc w:val="both"/>
      </w:pPr>
      <w:r w:rsidRPr="007A7AFB">
        <w:t xml:space="preserve">You can use </w:t>
      </w:r>
      <w:r w:rsidRPr="007A7AFB">
        <w:rPr>
          <w:b/>
          <w:bCs/>
          <w:color w:val="E32D91" w:themeColor="accent1"/>
        </w:rPr>
        <w:t>JavaScript</w:t>
      </w:r>
      <w:r w:rsidRPr="007A7AFB">
        <w:t xml:space="preserve"> to dynamically check the form’s inputs and display helpful error messages.</w:t>
      </w:r>
    </w:p>
    <w:p w14:paraId="6E46CA30" w14:textId="77777777" w:rsidR="007A7AFB" w:rsidRPr="007A7AFB" w:rsidRDefault="007A7AFB" w:rsidP="007A7AFB">
      <w:pPr>
        <w:numPr>
          <w:ilvl w:val="0"/>
          <w:numId w:val="34"/>
        </w:numPr>
        <w:jc w:val="both"/>
      </w:pPr>
      <w:r w:rsidRPr="007A7AFB">
        <w:rPr>
          <w:b/>
          <w:bCs/>
          <w:color w:val="E32D91" w:themeColor="accent1"/>
        </w:rPr>
        <w:t>Clearing error messages</w:t>
      </w:r>
      <w:r w:rsidRPr="007A7AFB">
        <w:rPr>
          <w:color w:val="E32D91" w:themeColor="accent1"/>
        </w:rPr>
        <w:t xml:space="preserve"> </w:t>
      </w:r>
      <w:r w:rsidRPr="007A7AFB">
        <w:t>before each validation ensures that users aren’t confused by old error messages.</w:t>
      </w:r>
    </w:p>
    <w:p w14:paraId="2CC7907F" w14:textId="294376C2" w:rsidR="007A7AFB" w:rsidRPr="007A7AFB" w:rsidRDefault="007A7AFB" w:rsidP="007A7AFB">
      <w:pPr>
        <w:jc w:val="both"/>
      </w:pPr>
    </w:p>
    <w:p w14:paraId="7EFF11C1" w14:textId="77777777" w:rsidR="007A7AFB" w:rsidRPr="007A7AFB" w:rsidRDefault="007A7AFB" w:rsidP="00EA00EB">
      <w:pPr>
        <w:pStyle w:val="Heading1"/>
      </w:pPr>
      <w:r w:rsidRPr="007A7AFB">
        <w:t>Next Steps</w:t>
      </w:r>
    </w:p>
    <w:p w14:paraId="1A590D1B" w14:textId="77777777" w:rsidR="007A7AFB" w:rsidRPr="007A7AFB" w:rsidRDefault="007A7AFB" w:rsidP="007A7AFB">
      <w:pPr>
        <w:jc w:val="both"/>
      </w:pPr>
      <w:r w:rsidRPr="007A7AFB">
        <w:t>If you finish early and want to explore more:</w:t>
      </w:r>
    </w:p>
    <w:p w14:paraId="65587F2D" w14:textId="77777777" w:rsidR="007A7AFB" w:rsidRPr="007A7AFB" w:rsidRDefault="007A7AFB" w:rsidP="007A7AFB">
      <w:pPr>
        <w:numPr>
          <w:ilvl w:val="0"/>
          <w:numId w:val="35"/>
        </w:numPr>
        <w:jc w:val="both"/>
      </w:pPr>
      <w:r w:rsidRPr="007A7AFB">
        <w:t>Add another input field (like email) and create a similar validation for it.</w:t>
      </w:r>
    </w:p>
    <w:p w14:paraId="0F13CE4C" w14:textId="77777777" w:rsidR="007A7AFB" w:rsidRPr="007A7AFB" w:rsidRDefault="007A7AFB" w:rsidP="007A7AFB">
      <w:pPr>
        <w:numPr>
          <w:ilvl w:val="0"/>
          <w:numId w:val="35"/>
        </w:numPr>
        <w:jc w:val="both"/>
      </w:pPr>
      <w:r w:rsidRPr="007A7AFB">
        <w:t>Try adding a “clear form” button that resets all the fields to empty.</w:t>
      </w:r>
    </w:p>
    <w:sectPr w:rsidR="007A7AFB" w:rsidRPr="007A7AFB" w:rsidSect="00650D3A">
      <w:headerReference w:type="even" r:id="rId13"/>
      <w:headerReference w:type="default" r:id="rId14"/>
      <w:footerReference w:type="even" r:id="rId15"/>
      <w:footerReference w:type="default" r:id="rId16"/>
      <w:headerReference w:type="first" r:id="rId17"/>
      <w:pgSz w:w="11900" w:h="16840"/>
      <w:pgMar w:top="1701" w:right="1412" w:bottom="2552"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3D235" w14:textId="77777777" w:rsidR="003D5ECC" w:rsidRDefault="003D5ECC" w:rsidP="00BA00C6">
      <w:r>
        <w:separator/>
      </w:r>
    </w:p>
  </w:endnote>
  <w:endnote w:type="continuationSeparator" w:id="0">
    <w:p w14:paraId="39D051EA" w14:textId="77777777" w:rsidR="003D5ECC" w:rsidRDefault="003D5ECC" w:rsidP="00BA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5134312"/>
      <w:docPartObj>
        <w:docPartGallery w:val="Page Numbers (Bottom of Page)"/>
        <w:docPartUnique/>
      </w:docPartObj>
    </w:sdtPr>
    <w:sdtContent>
      <w:p w14:paraId="4796BF54" w14:textId="77777777" w:rsidR="00BA00C6" w:rsidRDefault="00BA00C6" w:rsidP="00BA00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6E33C" w14:textId="77777777" w:rsidR="00BA00C6" w:rsidRDefault="00BA00C6" w:rsidP="00BA00C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79F1B" w14:textId="66EAAF15" w:rsidR="00BA00C6" w:rsidRDefault="0018414F" w:rsidP="003E396D">
    <w:pPr>
      <w:pStyle w:val="Footer"/>
      <w:ind w:right="360" w:firstLine="360"/>
      <w:jc w:val="center"/>
    </w:pPr>
    <w:r>
      <w:rPr>
        <w:noProof/>
      </w:rPr>
      <w:drawing>
        <wp:anchor distT="0" distB="0" distL="114300" distR="114300" simplePos="0" relativeHeight="251668480" behindDoc="1" locked="0" layoutInCell="1" allowOverlap="1" wp14:anchorId="37F918FB" wp14:editId="21D0A6CC">
          <wp:simplePos x="0" y="0"/>
          <wp:positionH relativeFrom="column">
            <wp:posOffset>-720091</wp:posOffset>
          </wp:positionH>
          <wp:positionV relativeFrom="paragraph">
            <wp:posOffset>-981799</wp:posOffset>
          </wp:positionV>
          <wp:extent cx="7557135" cy="1600924"/>
          <wp:effectExtent l="0" t="0" r="5715" b="0"/>
          <wp:wrapNone/>
          <wp:docPr id="1442987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422" cy="1606916"/>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7E597" w14:textId="77777777" w:rsidR="003D5ECC" w:rsidRDefault="003D5ECC" w:rsidP="00BA00C6">
      <w:r>
        <w:separator/>
      </w:r>
    </w:p>
  </w:footnote>
  <w:footnote w:type="continuationSeparator" w:id="0">
    <w:p w14:paraId="0E96A3C1" w14:textId="77777777" w:rsidR="003D5ECC" w:rsidRDefault="003D5ECC" w:rsidP="00BA0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69245" w14:textId="77777777" w:rsidR="00BA00C6" w:rsidRDefault="00000000">
    <w:pPr>
      <w:pStyle w:val="Header"/>
    </w:pPr>
    <w:r>
      <w:rPr>
        <w:noProof/>
      </w:rPr>
      <w:pict w14:anchorId="12954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25140" o:spid="_x0000_s1027" type="#_x0000_t75" alt=""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C9555" w14:textId="42EA1868" w:rsidR="00BA00C6" w:rsidRPr="00DF4412" w:rsidRDefault="00000000" w:rsidP="00DF4412">
    <w:pPr>
      <w:pStyle w:val="Heading1"/>
      <w:jc w:val="center"/>
      <w:rPr>
        <w:rStyle w:val="IntenseReference"/>
        <w:b w:val="0"/>
        <w:sz w:val="40"/>
      </w:rPr>
    </w:pPr>
    <w:r>
      <w:rPr>
        <w:b/>
        <w:noProof/>
        <w:sz w:val="40"/>
      </w:rPr>
      <w:pict w14:anchorId="03AF3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25141" o:spid="_x0000_s1026" type="#_x0000_t75" alt="" style="position:absolute;left:0;text-align:left;margin-left:-56.55pt;margin-top:-86pt;width:595.2pt;height:32.4pt;z-index:-251650048;mso-wrap-edited:f;mso-width-percent:0;mso-position-horizontal-relative:margin;mso-position-vertical-relative:margin;mso-width-percent:0" o:allowincell="f">
          <v:imagedata r:id="rId1" o:title="" cropbottom="63014f"/>
          <w10:wrap anchorx="margin" anchory="margin"/>
        </v:shape>
      </w:pict>
    </w:r>
    <w:sdt>
      <w:sdtPr>
        <w:rPr>
          <w:rStyle w:val="IntenseReference"/>
          <w:b w:val="0"/>
          <w:sz w:val="40"/>
        </w:rPr>
        <w:id w:val="-1946994804"/>
        <w:docPartObj>
          <w:docPartGallery w:val="Page Numbers (Margins)"/>
          <w:docPartUnique/>
        </w:docPartObj>
      </w:sdtPr>
      <w:sdtContent>
        <w:r w:rsidR="008A66C7" w:rsidRPr="008A66C7">
          <w:rPr>
            <w:rStyle w:val="IntenseReference"/>
            <w:b w:val="0"/>
            <w:noProof/>
            <w:sz w:val="40"/>
          </w:rPr>
          <mc:AlternateContent>
            <mc:Choice Requires="wps">
              <w:drawing>
                <wp:anchor distT="0" distB="0" distL="114300" distR="114300" simplePos="0" relativeHeight="251670528" behindDoc="0" locked="0" layoutInCell="0" allowOverlap="1" wp14:anchorId="643A2613" wp14:editId="1A23D637">
                  <wp:simplePos x="0" y="0"/>
                  <wp:positionH relativeFrom="rightMargin">
                    <wp:align>right</wp:align>
                  </wp:positionH>
                  <mc:AlternateContent>
                    <mc:Choice Requires="wp14">
                      <wp:positionV relativeFrom="margin">
                        <wp14:pctPosVOffset>10000</wp14:pctPosVOffset>
                      </wp:positionV>
                    </mc:Choice>
                    <mc:Fallback>
                      <wp:positionV relativeFrom="page">
                        <wp:posOffset>1878965</wp:posOffset>
                      </wp:positionV>
                    </mc:Fallback>
                  </mc:AlternateContent>
                  <wp:extent cx="819150" cy="433705"/>
                  <wp:effectExtent l="0" t="0" r="1905" b="444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38E01" w14:textId="77777777" w:rsidR="008A66C7" w:rsidRDefault="008A66C7">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643A2613" id="Rectangle 13" o:spid="_x0000_s1026" style="position:absolute;left:0;text-align:left;margin-left:13.3pt;margin-top:0;width:64.5pt;height:34.15pt;z-index:251670528;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25D38E01" w14:textId="77777777" w:rsidR="008A66C7" w:rsidRDefault="008A66C7">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C247E2">
      <w:rPr>
        <w:rStyle w:val="IntenseReference"/>
        <w:b w:val="0"/>
        <w:sz w:val="40"/>
      </w:rPr>
      <w:t xml:space="preserve">Introduction to </w:t>
    </w:r>
    <w:r w:rsidR="007A7AFB">
      <w:rPr>
        <w:rStyle w:val="IntenseReference"/>
        <w:b w:val="0"/>
        <w:sz w:val="40"/>
      </w:rPr>
      <w:t>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7CD2" w14:textId="77777777" w:rsidR="00BA00C6" w:rsidRDefault="00000000">
    <w:pPr>
      <w:pStyle w:val="Header"/>
    </w:pPr>
    <w:r>
      <w:rPr>
        <w:noProof/>
      </w:rPr>
      <w:pict w14:anchorId="7506D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25139" o:spid="_x0000_s1025" type="#_x0000_t75" alt=""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3E8"/>
    <w:multiLevelType w:val="hybridMultilevel"/>
    <w:tmpl w:val="8BCEF48C"/>
    <w:lvl w:ilvl="0" w:tplc="F0209E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42D6E"/>
    <w:multiLevelType w:val="multilevel"/>
    <w:tmpl w:val="255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823"/>
    <w:multiLevelType w:val="multilevel"/>
    <w:tmpl w:val="65B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2816"/>
    <w:multiLevelType w:val="multilevel"/>
    <w:tmpl w:val="415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1707"/>
    <w:multiLevelType w:val="multilevel"/>
    <w:tmpl w:val="2966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68DD"/>
    <w:multiLevelType w:val="multilevel"/>
    <w:tmpl w:val="78C499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D0CAE"/>
    <w:multiLevelType w:val="multilevel"/>
    <w:tmpl w:val="0809001D"/>
    <w:styleLink w:val="CodeAcademyStyle"/>
    <w:lvl w:ilvl="0">
      <w:start w:val="1"/>
      <w:numFmt w:val="bullet"/>
      <w:lvlText w:val=""/>
      <w:lvlJc w:val="left"/>
      <w:pPr>
        <w:ind w:left="360" w:hanging="360"/>
      </w:pPr>
      <w:rPr>
        <w:rFonts w:ascii="Wingdings" w:hAnsi="Wingdings" w:hint="default"/>
        <w:b/>
        <w:color w:val="FF0000"/>
        <w:sz w:val="24"/>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024D8C"/>
    <w:multiLevelType w:val="multilevel"/>
    <w:tmpl w:val="844C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A1124"/>
    <w:multiLevelType w:val="multilevel"/>
    <w:tmpl w:val="7B54BAF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D4EE5"/>
    <w:multiLevelType w:val="multilevel"/>
    <w:tmpl w:val="FD9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D1794"/>
    <w:multiLevelType w:val="multilevel"/>
    <w:tmpl w:val="9840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45ED2"/>
    <w:multiLevelType w:val="multilevel"/>
    <w:tmpl w:val="0809001D"/>
    <w:numStyleLink w:val="CodeAcademyStyle"/>
  </w:abstractNum>
  <w:abstractNum w:abstractNumId="12" w15:restartNumberingAfterBreak="0">
    <w:nsid w:val="2F574B41"/>
    <w:multiLevelType w:val="multilevel"/>
    <w:tmpl w:val="7E9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7409B"/>
    <w:multiLevelType w:val="multilevel"/>
    <w:tmpl w:val="5BB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75D5A"/>
    <w:multiLevelType w:val="multilevel"/>
    <w:tmpl w:val="407AF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A20E4"/>
    <w:multiLevelType w:val="multilevel"/>
    <w:tmpl w:val="E406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1615D"/>
    <w:multiLevelType w:val="multilevel"/>
    <w:tmpl w:val="D16E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B183F"/>
    <w:multiLevelType w:val="multilevel"/>
    <w:tmpl w:val="AF909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0617F"/>
    <w:multiLevelType w:val="multilevel"/>
    <w:tmpl w:val="34A888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66A7F"/>
    <w:multiLevelType w:val="multilevel"/>
    <w:tmpl w:val="AFB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458D7"/>
    <w:multiLevelType w:val="multilevel"/>
    <w:tmpl w:val="F9F6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76402"/>
    <w:multiLevelType w:val="multilevel"/>
    <w:tmpl w:val="F2D2E8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C16E2"/>
    <w:multiLevelType w:val="multilevel"/>
    <w:tmpl w:val="2DEC4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E7C16"/>
    <w:multiLevelType w:val="multilevel"/>
    <w:tmpl w:val="7520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622C10"/>
    <w:multiLevelType w:val="multilevel"/>
    <w:tmpl w:val="32509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A69F2"/>
    <w:multiLevelType w:val="multilevel"/>
    <w:tmpl w:val="8BB6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85AB6"/>
    <w:multiLevelType w:val="multilevel"/>
    <w:tmpl w:val="876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90372"/>
    <w:multiLevelType w:val="hybridMultilevel"/>
    <w:tmpl w:val="69568340"/>
    <w:lvl w:ilvl="0" w:tplc="49360E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DA6DFB"/>
    <w:multiLevelType w:val="multilevel"/>
    <w:tmpl w:val="133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76065"/>
    <w:multiLevelType w:val="multilevel"/>
    <w:tmpl w:val="A19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942E7"/>
    <w:multiLevelType w:val="multilevel"/>
    <w:tmpl w:val="B1F2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56E32"/>
    <w:multiLevelType w:val="multilevel"/>
    <w:tmpl w:val="67D8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D6BEC"/>
    <w:multiLevelType w:val="multilevel"/>
    <w:tmpl w:val="FD4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B7B7B"/>
    <w:multiLevelType w:val="multilevel"/>
    <w:tmpl w:val="E8D6E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6E30D4"/>
    <w:multiLevelType w:val="multilevel"/>
    <w:tmpl w:val="CDC8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174395">
    <w:abstractNumId w:val="0"/>
  </w:num>
  <w:num w:numId="2" w16cid:durableId="18509804">
    <w:abstractNumId w:val="27"/>
  </w:num>
  <w:num w:numId="3" w16cid:durableId="1641960603">
    <w:abstractNumId w:val="6"/>
  </w:num>
  <w:num w:numId="4" w16cid:durableId="515726983">
    <w:abstractNumId w:val="11"/>
  </w:num>
  <w:num w:numId="5" w16cid:durableId="98762964">
    <w:abstractNumId w:val="1"/>
  </w:num>
  <w:num w:numId="6" w16cid:durableId="804617181">
    <w:abstractNumId w:val="2"/>
  </w:num>
  <w:num w:numId="7" w16cid:durableId="1395280731">
    <w:abstractNumId w:val="4"/>
  </w:num>
  <w:num w:numId="8" w16cid:durableId="811750585">
    <w:abstractNumId w:val="9"/>
  </w:num>
  <w:num w:numId="9" w16cid:durableId="633291997">
    <w:abstractNumId w:val="34"/>
  </w:num>
  <w:num w:numId="10" w16cid:durableId="244388034">
    <w:abstractNumId w:val="10"/>
  </w:num>
  <w:num w:numId="11" w16cid:durableId="541937818">
    <w:abstractNumId w:val="7"/>
  </w:num>
  <w:num w:numId="12" w16cid:durableId="1470319046">
    <w:abstractNumId w:val="29"/>
  </w:num>
  <w:num w:numId="13" w16cid:durableId="1210341911">
    <w:abstractNumId w:val="3"/>
  </w:num>
  <w:num w:numId="14" w16cid:durableId="1949268947">
    <w:abstractNumId w:val="26"/>
  </w:num>
  <w:num w:numId="15" w16cid:durableId="771894784">
    <w:abstractNumId w:val="14"/>
  </w:num>
  <w:num w:numId="16" w16cid:durableId="698436297">
    <w:abstractNumId w:val="33"/>
  </w:num>
  <w:num w:numId="17" w16cid:durableId="926497707">
    <w:abstractNumId w:val="18"/>
  </w:num>
  <w:num w:numId="18" w16cid:durableId="556012401">
    <w:abstractNumId w:val="22"/>
  </w:num>
  <w:num w:numId="19" w16cid:durableId="236283683">
    <w:abstractNumId w:val="5"/>
  </w:num>
  <w:num w:numId="20" w16cid:durableId="1838106863">
    <w:abstractNumId w:val="32"/>
  </w:num>
  <w:num w:numId="21" w16cid:durableId="2512876">
    <w:abstractNumId w:val="19"/>
  </w:num>
  <w:num w:numId="22" w16cid:durableId="792793008">
    <w:abstractNumId w:val="23"/>
  </w:num>
  <w:num w:numId="23" w16cid:durableId="437716855">
    <w:abstractNumId w:val="31"/>
  </w:num>
  <w:num w:numId="24" w16cid:durableId="118452837">
    <w:abstractNumId w:val="30"/>
  </w:num>
  <w:num w:numId="25" w16cid:durableId="463276570">
    <w:abstractNumId w:val="25"/>
  </w:num>
  <w:num w:numId="26" w16cid:durableId="934284644">
    <w:abstractNumId w:val="12"/>
  </w:num>
  <w:num w:numId="27" w16cid:durableId="1586839013">
    <w:abstractNumId w:val="28"/>
  </w:num>
  <w:num w:numId="28" w16cid:durableId="1085344081">
    <w:abstractNumId w:val="17"/>
  </w:num>
  <w:num w:numId="29" w16cid:durableId="1725636976">
    <w:abstractNumId w:val="21"/>
  </w:num>
  <w:num w:numId="30" w16cid:durableId="559630282">
    <w:abstractNumId w:val="8"/>
  </w:num>
  <w:num w:numId="31" w16cid:durableId="1720203983">
    <w:abstractNumId w:val="16"/>
  </w:num>
  <w:num w:numId="32" w16cid:durableId="808283619">
    <w:abstractNumId w:val="15"/>
  </w:num>
  <w:num w:numId="33" w16cid:durableId="619384376">
    <w:abstractNumId w:val="24"/>
  </w:num>
  <w:num w:numId="34" w16cid:durableId="1344553292">
    <w:abstractNumId w:val="13"/>
  </w:num>
  <w:num w:numId="35" w16cid:durableId="18748067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F6"/>
    <w:rsid w:val="00042617"/>
    <w:rsid w:val="000669F8"/>
    <w:rsid w:val="000948D2"/>
    <w:rsid w:val="000A68C7"/>
    <w:rsid w:val="000D1C9B"/>
    <w:rsid w:val="0012570C"/>
    <w:rsid w:val="00153314"/>
    <w:rsid w:val="00157139"/>
    <w:rsid w:val="0018414F"/>
    <w:rsid w:val="001F0A2D"/>
    <w:rsid w:val="002003B5"/>
    <w:rsid w:val="00200F89"/>
    <w:rsid w:val="002044CD"/>
    <w:rsid w:val="00243190"/>
    <w:rsid w:val="0025693F"/>
    <w:rsid w:val="00260364"/>
    <w:rsid w:val="00271B7A"/>
    <w:rsid w:val="002C012A"/>
    <w:rsid w:val="002C346D"/>
    <w:rsid w:val="002E0801"/>
    <w:rsid w:val="002F405E"/>
    <w:rsid w:val="00335F70"/>
    <w:rsid w:val="003532BB"/>
    <w:rsid w:val="00390189"/>
    <w:rsid w:val="003A48A7"/>
    <w:rsid w:val="003D5ECC"/>
    <w:rsid w:val="003E396D"/>
    <w:rsid w:val="004045BE"/>
    <w:rsid w:val="00421E33"/>
    <w:rsid w:val="00432247"/>
    <w:rsid w:val="004478F4"/>
    <w:rsid w:val="004631E9"/>
    <w:rsid w:val="00483D34"/>
    <w:rsid w:val="004B7ED7"/>
    <w:rsid w:val="00510E9C"/>
    <w:rsid w:val="0052014A"/>
    <w:rsid w:val="005A4B65"/>
    <w:rsid w:val="005C1B2B"/>
    <w:rsid w:val="006508E9"/>
    <w:rsid w:val="00650D3A"/>
    <w:rsid w:val="00681936"/>
    <w:rsid w:val="006879B7"/>
    <w:rsid w:val="00691ACD"/>
    <w:rsid w:val="006A515D"/>
    <w:rsid w:val="00713DF6"/>
    <w:rsid w:val="00752227"/>
    <w:rsid w:val="00765FD9"/>
    <w:rsid w:val="00776B7A"/>
    <w:rsid w:val="00794FC7"/>
    <w:rsid w:val="007A7AFB"/>
    <w:rsid w:val="007D1CA6"/>
    <w:rsid w:val="007E5B71"/>
    <w:rsid w:val="007F0237"/>
    <w:rsid w:val="007F4EC1"/>
    <w:rsid w:val="00846AED"/>
    <w:rsid w:val="00897161"/>
    <w:rsid w:val="008A66C7"/>
    <w:rsid w:val="008D0067"/>
    <w:rsid w:val="008E5700"/>
    <w:rsid w:val="00A03829"/>
    <w:rsid w:val="00A06982"/>
    <w:rsid w:val="00A22904"/>
    <w:rsid w:val="00A25A26"/>
    <w:rsid w:val="00A76E9B"/>
    <w:rsid w:val="00A805A1"/>
    <w:rsid w:val="00AA0E3E"/>
    <w:rsid w:val="00AA79D3"/>
    <w:rsid w:val="00AB0AF5"/>
    <w:rsid w:val="00AB4CD5"/>
    <w:rsid w:val="00B336DE"/>
    <w:rsid w:val="00B727C5"/>
    <w:rsid w:val="00B82A14"/>
    <w:rsid w:val="00BA00C6"/>
    <w:rsid w:val="00BA1A1A"/>
    <w:rsid w:val="00BC04DD"/>
    <w:rsid w:val="00BE0E53"/>
    <w:rsid w:val="00C06679"/>
    <w:rsid w:val="00C13A1E"/>
    <w:rsid w:val="00C247E2"/>
    <w:rsid w:val="00CB6FFB"/>
    <w:rsid w:val="00CC129B"/>
    <w:rsid w:val="00CE01DE"/>
    <w:rsid w:val="00CE36B9"/>
    <w:rsid w:val="00CE6D58"/>
    <w:rsid w:val="00CF7259"/>
    <w:rsid w:val="00D159BC"/>
    <w:rsid w:val="00D50190"/>
    <w:rsid w:val="00D608E1"/>
    <w:rsid w:val="00D77FE3"/>
    <w:rsid w:val="00DB2FFC"/>
    <w:rsid w:val="00DE38B6"/>
    <w:rsid w:val="00DF4412"/>
    <w:rsid w:val="00E01FE5"/>
    <w:rsid w:val="00E319B4"/>
    <w:rsid w:val="00E375A4"/>
    <w:rsid w:val="00E51E22"/>
    <w:rsid w:val="00E74DD9"/>
    <w:rsid w:val="00E872C4"/>
    <w:rsid w:val="00EA00EB"/>
    <w:rsid w:val="00EC0EC4"/>
    <w:rsid w:val="00EC7F38"/>
    <w:rsid w:val="00ED2B5F"/>
    <w:rsid w:val="00EE086B"/>
    <w:rsid w:val="00F67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A256D"/>
  <w14:defaultImageDpi w14:val="32767"/>
  <w15:chartTrackingRefBased/>
  <w15:docId w15:val="{045BA149-70D6-4EFD-AF5A-45EE0252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0C6"/>
    <w:pPr>
      <w:keepNext/>
      <w:keepLines/>
      <w:spacing w:before="24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BA00C6"/>
    <w:pPr>
      <w:keepNext/>
      <w:keepLines/>
      <w:spacing w:before="4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rsid w:val="0018414F"/>
    <w:pPr>
      <w:keepNext/>
      <w:keepLines/>
      <w:spacing w:before="40"/>
      <w:outlineLvl w:val="2"/>
    </w:pPr>
    <w:rPr>
      <w:rFonts w:asciiTheme="majorHAnsi" w:eastAsiaTheme="majorEastAsia" w:hAnsiTheme="majorHAnsi" w:cstheme="majorBidi"/>
      <w:color w:val="771048" w:themeColor="accent1" w:themeShade="7F"/>
    </w:rPr>
  </w:style>
  <w:style w:type="paragraph" w:styleId="Heading4">
    <w:name w:val="heading 4"/>
    <w:basedOn w:val="Normal"/>
    <w:next w:val="Normal"/>
    <w:link w:val="Heading4Char"/>
    <w:uiPriority w:val="9"/>
    <w:unhideWhenUsed/>
    <w:qFormat/>
    <w:rsid w:val="0018414F"/>
    <w:pPr>
      <w:keepNext/>
      <w:keepLines/>
      <w:spacing w:before="40"/>
      <w:outlineLvl w:val="3"/>
    </w:pPr>
    <w:rPr>
      <w:rFonts w:asciiTheme="majorHAnsi" w:eastAsiaTheme="majorEastAsia" w:hAnsiTheme="majorHAnsi" w:cstheme="majorBidi"/>
      <w:i/>
      <w:iCs/>
      <w:color w:val="B3186D"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0C6"/>
    <w:pPr>
      <w:tabs>
        <w:tab w:val="center" w:pos="4513"/>
        <w:tab w:val="right" w:pos="9026"/>
      </w:tabs>
    </w:pPr>
  </w:style>
  <w:style w:type="character" w:customStyle="1" w:styleId="HeaderChar">
    <w:name w:val="Header Char"/>
    <w:basedOn w:val="DefaultParagraphFont"/>
    <w:link w:val="Header"/>
    <w:uiPriority w:val="99"/>
    <w:rsid w:val="00BA00C6"/>
  </w:style>
  <w:style w:type="paragraph" w:styleId="Footer">
    <w:name w:val="footer"/>
    <w:basedOn w:val="Normal"/>
    <w:link w:val="FooterChar"/>
    <w:uiPriority w:val="99"/>
    <w:unhideWhenUsed/>
    <w:rsid w:val="00BA00C6"/>
    <w:pPr>
      <w:tabs>
        <w:tab w:val="center" w:pos="4513"/>
        <w:tab w:val="right" w:pos="9026"/>
      </w:tabs>
    </w:pPr>
  </w:style>
  <w:style w:type="character" w:customStyle="1" w:styleId="FooterChar">
    <w:name w:val="Footer Char"/>
    <w:basedOn w:val="DefaultParagraphFont"/>
    <w:link w:val="Footer"/>
    <w:uiPriority w:val="99"/>
    <w:rsid w:val="00BA00C6"/>
  </w:style>
  <w:style w:type="paragraph" w:styleId="NoSpacing">
    <w:name w:val="No Spacing"/>
    <w:uiPriority w:val="1"/>
    <w:qFormat/>
    <w:rsid w:val="00BA00C6"/>
    <w:rPr>
      <w:rFonts w:eastAsiaTheme="minorEastAsia"/>
      <w:sz w:val="22"/>
      <w:szCs w:val="22"/>
      <w:lang w:val="en-US" w:eastAsia="zh-CN"/>
    </w:rPr>
  </w:style>
  <w:style w:type="character" w:styleId="PageNumber">
    <w:name w:val="page number"/>
    <w:basedOn w:val="DefaultParagraphFont"/>
    <w:uiPriority w:val="99"/>
    <w:semiHidden/>
    <w:unhideWhenUsed/>
    <w:rsid w:val="00BA00C6"/>
  </w:style>
  <w:style w:type="paragraph" w:styleId="IntenseQuote">
    <w:name w:val="Intense Quote"/>
    <w:basedOn w:val="Normal"/>
    <w:next w:val="Normal"/>
    <w:link w:val="IntenseQuoteChar"/>
    <w:uiPriority w:val="30"/>
    <w:qFormat/>
    <w:rsid w:val="00BA00C6"/>
    <w:pPr>
      <w:pBdr>
        <w:top w:val="single" w:sz="4" w:space="10" w:color="E32D91" w:themeColor="accent1"/>
        <w:bottom w:val="single" w:sz="4" w:space="10" w:color="E32D91" w:themeColor="accent1"/>
      </w:pBdr>
      <w:spacing w:before="360" w:after="360"/>
      <w:ind w:left="864" w:right="864"/>
      <w:jc w:val="center"/>
    </w:pPr>
    <w:rPr>
      <w:i/>
      <w:iCs/>
      <w:color w:val="E32D91" w:themeColor="accent1"/>
    </w:rPr>
  </w:style>
  <w:style w:type="character" w:customStyle="1" w:styleId="IntenseQuoteChar">
    <w:name w:val="Intense Quote Char"/>
    <w:basedOn w:val="DefaultParagraphFont"/>
    <w:link w:val="IntenseQuote"/>
    <w:uiPriority w:val="30"/>
    <w:rsid w:val="00BA00C6"/>
    <w:rPr>
      <w:i/>
      <w:iCs/>
      <w:color w:val="E32D91" w:themeColor="accent1"/>
    </w:rPr>
  </w:style>
  <w:style w:type="character" w:styleId="IntenseEmphasis">
    <w:name w:val="Intense Emphasis"/>
    <w:basedOn w:val="DefaultParagraphFont"/>
    <w:uiPriority w:val="21"/>
    <w:qFormat/>
    <w:rsid w:val="00BA00C6"/>
    <w:rPr>
      <w:i/>
      <w:iCs/>
      <w:color w:val="E32D91" w:themeColor="accent1"/>
    </w:rPr>
  </w:style>
  <w:style w:type="character" w:customStyle="1" w:styleId="Heading1Char">
    <w:name w:val="Heading 1 Char"/>
    <w:basedOn w:val="DefaultParagraphFont"/>
    <w:link w:val="Heading1"/>
    <w:uiPriority w:val="9"/>
    <w:rsid w:val="00BA00C6"/>
    <w:rPr>
      <w:rFonts w:asciiTheme="majorHAnsi" w:eastAsiaTheme="majorEastAsia" w:hAnsiTheme="majorHAnsi" w:cstheme="majorBidi"/>
      <w:color w:val="B3186D" w:themeColor="accent1" w:themeShade="BF"/>
      <w:sz w:val="32"/>
      <w:szCs w:val="32"/>
    </w:rPr>
  </w:style>
  <w:style w:type="character" w:styleId="IntenseReference">
    <w:name w:val="Intense Reference"/>
    <w:basedOn w:val="DefaultParagraphFont"/>
    <w:uiPriority w:val="32"/>
    <w:qFormat/>
    <w:rsid w:val="00BA00C6"/>
    <w:rPr>
      <w:b/>
      <w:bCs/>
      <w:smallCaps/>
      <w:color w:val="E32D91" w:themeColor="accent1"/>
      <w:spacing w:val="5"/>
    </w:rPr>
  </w:style>
  <w:style w:type="character" w:styleId="BookTitle">
    <w:name w:val="Book Title"/>
    <w:basedOn w:val="DefaultParagraphFont"/>
    <w:uiPriority w:val="33"/>
    <w:qFormat/>
    <w:rsid w:val="00BA00C6"/>
    <w:rPr>
      <w:b/>
      <w:bCs/>
      <w:i/>
      <w:iCs/>
      <w:spacing w:val="5"/>
    </w:rPr>
  </w:style>
  <w:style w:type="character" w:customStyle="1" w:styleId="Heading2Char">
    <w:name w:val="Heading 2 Char"/>
    <w:basedOn w:val="DefaultParagraphFont"/>
    <w:link w:val="Heading2"/>
    <w:uiPriority w:val="9"/>
    <w:rsid w:val="00BA00C6"/>
    <w:rPr>
      <w:rFonts w:asciiTheme="majorHAnsi" w:eastAsiaTheme="majorEastAsia" w:hAnsiTheme="majorHAnsi" w:cstheme="majorBidi"/>
      <w:color w:val="B3186D" w:themeColor="accent1" w:themeShade="BF"/>
      <w:sz w:val="26"/>
      <w:szCs w:val="26"/>
    </w:rPr>
  </w:style>
  <w:style w:type="character" w:styleId="Hyperlink">
    <w:name w:val="Hyperlink"/>
    <w:basedOn w:val="DefaultParagraphFont"/>
    <w:uiPriority w:val="99"/>
    <w:unhideWhenUsed/>
    <w:rsid w:val="003E396D"/>
    <w:rPr>
      <w:color w:val="6B9F25" w:themeColor="hyperlink"/>
      <w:u w:val="single"/>
    </w:rPr>
  </w:style>
  <w:style w:type="paragraph" w:styleId="ListParagraph">
    <w:name w:val="List Paragraph"/>
    <w:basedOn w:val="Normal"/>
    <w:uiPriority w:val="34"/>
    <w:qFormat/>
    <w:rsid w:val="00765FD9"/>
    <w:pPr>
      <w:ind w:left="720"/>
      <w:contextualSpacing/>
    </w:pPr>
  </w:style>
  <w:style w:type="numbering" w:customStyle="1" w:styleId="CodeAcademyStyle">
    <w:name w:val="CodeAcademy Style"/>
    <w:uiPriority w:val="99"/>
    <w:rsid w:val="00390189"/>
    <w:pPr>
      <w:numPr>
        <w:numId w:val="3"/>
      </w:numPr>
    </w:pPr>
  </w:style>
  <w:style w:type="character" w:customStyle="1" w:styleId="Heading3Char">
    <w:name w:val="Heading 3 Char"/>
    <w:basedOn w:val="DefaultParagraphFont"/>
    <w:link w:val="Heading3"/>
    <w:uiPriority w:val="9"/>
    <w:rsid w:val="0018414F"/>
    <w:rPr>
      <w:rFonts w:asciiTheme="majorHAnsi" w:eastAsiaTheme="majorEastAsia" w:hAnsiTheme="majorHAnsi" w:cstheme="majorBidi"/>
      <w:color w:val="771048" w:themeColor="accent1" w:themeShade="7F"/>
    </w:rPr>
  </w:style>
  <w:style w:type="character" w:styleId="UnresolvedMention">
    <w:name w:val="Unresolved Mention"/>
    <w:basedOn w:val="DefaultParagraphFont"/>
    <w:uiPriority w:val="99"/>
    <w:semiHidden/>
    <w:unhideWhenUsed/>
    <w:rsid w:val="0018414F"/>
    <w:rPr>
      <w:color w:val="605E5C"/>
      <w:shd w:val="clear" w:color="auto" w:fill="E1DFDD"/>
    </w:rPr>
  </w:style>
  <w:style w:type="character" w:customStyle="1" w:styleId="Heading4Char">
    <w:name w:val="Heading 4 Char"/>
    <w:basedOn w:val="DefaultParagraphFont"/>
    <w:link w:val="Heading4"/>
    <w:uiPriority w:val="9"/>
    <w:rsid w:val="0018414F"/>
    <w:rPr>
      <w:rFonts w:asciiTheme="majorHAnsi" w:eastAsiaTheme="majorEastAsia" w:hAnsiTheme="majorHAnsi" w:cstheme="majorBidi"/>
      <w:i/>
      <w:iCs/>
      <w:color w:val="B3186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60387">
      <w:bodyDiv w:val="1"/>
      <w:marLeft w:val="0"/>
      <w:marRight w:val="0"/>
      <w:marTop w:val="0"/>
      <w:marBottom w:val="0"/>
      <w:divBdr>
        <w:top w:val="none" w:sz="0" w:space="0" w:color="auto"/>
        <w:left w:val="none" w:sz="0" w:space="0" w:color="auto"/>
        <w:bottom w:val="none" w:sz="0" w:space="0" w:color="auto"/>
        <w:right w:val="none" w:sz="0" w:space="0" w:color="auto"/>
      </w:divBdr>
      <w:divsChild>
        <w:div w:id="1937666513">
          <w:marLeft w:val="0"/>
          <w:marRight w:val="0"/>
          <w:marTop w:val="0"/>
          <w:marBottom w:val="0"/>
          <w:divBdr>
            <w:top w:val="none" w:sz="0" w:space="0" w:color="auto"/>
            <w:left w:val="none" w:sz="0" w:space="0" w:color="auto"/>
            <w:bottom w:val="none" w:sz="0" w:space="0" w:color="auto"/>
            <w:right w:val="none" w:sz="0" w:space="0" w:color="auto"/>
          </w:divBdr>
          <w:divsChild>
            <w:div w:id="1056978454">
              <w:marLeft w:val="0"/>
              <w:marRight w:val="0"/>
              <w:marTop w:val="0"/>
              <w:marBottom w:val="0"/>
              <w:divBdr>
                <w:top w:val="none" w:sz="0" w:space="0" w:color="auto"/>
                <w:left w:val="none" w:sz="0" w:space="0" w:color="auto"/>
                <w:bottom w:val="none" w:sz="0" w:space="0" w:color="auto"/>
                <w:right w:val="none" w:sz="0" w:space="0" w:color="auto"/>
              </w:divBdr>
            </w:div>
            <w:div w:id="1881089459">
              <w:marLeft w:val="0"/>
              <w:marRight w:val="0"/>
              <w:marTop w:val="0"/>
              <w:marBottom w:val="0"/>
              <w:divBdr>
                <w:top w:val="none" w:sz="0" w:space="0" w:color="auto"/>
                <w:left w:val="none" w:sz="0" w:space="0" w:color="auto"/>
                <w:bottom w:val="none" w:sz="0" w:space="0" w:color="auto"/>
                <w:right w:val="none" w:sz="0" w:space="0" w:color="auto"/>
              </w:divBdr>
              <w:divsChild>
                <w:div w:id="774256096">
                  <w:marLeft w:val="0"/>
                  <w:marRight w:val="0"/>
                  <w:marTop w:val="0"/>
                  <w:marBottom w:val="0"/>
                  <w:divBdr>
                    <w:top w:val="none" w:sz="0" w:space="0" w:color="auto"/>
                    <w:left w:val="none" w:sz="0" w:space="0" w:color="auto"/>
                    <w:bottom w:val="none" w:sz="0" w:space="0" w:color="auto"/>
                    <w:right w:val="none" w:sz="0" w:space="0" w:color="auto"/>
                  </w:divBdr>
                  <w:divsChild>
                    <w:div w:id="1983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6792">
              <w:marLeft w:val="0"/>
              <w:marRight w:val="0"/>
              <w:marTop w:val="0"/>
              <w:marBottom w:val="0"/>
              <w:divBdr>
                <w:top w:val="none" w:sz="0" w:space="0" w:color="auto"/>
                <w:left w:val="none" w:sz="0" w:space="0" w:color="auto"/>
                <w:bottom w:val="none" w:sz="0" w:space="0" w:color="auto"/>
                <w:right w:val="none" w:sz="0" w:space="0" w:color="auto"/>
              </w:divBdr>
            </w:div>
          </w:divsChild>
        </w:div>
        <w:div w:id="132722206">
          <w:marLeft w:val="0"/>
          <w:marRight w:val="0"/>
          <w:marTop w:val="0"/>
          <w:marBottom w:val="0"/>
          <w:divBdr>
            <w:top w:val="none" w:sz="0" w:space="0" w:color="auto"/>
            <w:left w:val="none" w:sz="0" w:space="0" w:color="auto"/>
            <w:bottom w:val="none" w:sz="0" w:space="0" w:color="auto"/>
            <w:right w:val="none" w:sz="0" w:space="0" w:color="auto"/>
          </w:divBdr>
          <w:divsChild>
            <w:div w:id="2020352931">
              <w:marLeft w:val="0"/>
              <w:marRight w:val="0"/>
              <w:marTop w:val="0"/>
              <w:marBottom w:val="0"/>
              <w:divBdr>
                <w:top w:val="none" w:sz="0" w:space="0" w:color="auto"/>
                <w:left w:val="none" w:sz="0" w:space="0" w:color="auto"/>
                <w:bottom w:val="none" w:sz="0" w:space="0" w:color="auto"/>
                <w:right w:val="none" w:sz="0" w:space="0" w:color="auto"/>
              </w:divBdr>
            </w:div>
            <w:div w:id="1963488253">
              <w:marLeft w:val="0"/>
              <w:marRight w:val="0"/>
              <w:marTop w:val="0"/>
              <w:marBottom w:val="0"/>
              <w:divBdr>
                <w:top w:val="none" w:sz="0" w:space="0" w:color="auto"/>
                <w:left w:val="none" w:sz="0" w:space="0" w:color="auto"/>
                <w:bottom w:val="none" w:sz="0" w:space="0" w:color="auto"/>
                <w:right w:val="none" w:sz="0" w:space="0" w:color="auto"/>
              </w:divBdr>
              <w:divsChild>
                <w:div w:id="1011101085">
                  <w:marLeft w:val="0"/>
                  <w:marRight w:val="0"/>
                  <w:marTop w:val="0"/>
                  <w:marBottom w:val="0"/>
                  <w:divBdr>
                    <w:top w:val="none" w:sz="0" w:space="0" w:color="auto"/>
                    <w:left w:val="none" w:sz="0" w:space="0" w:color="auto"/>
                    <w:bottom w:val="none" w:sz="0" w:space="0" w:color="auto"/>
                    <w:right w:val="none" w:sz="0" w:space="0" w:color="auto"/>
                  </w:divBdr>
                  <w:divsChild>
                    <w:div w:id="10440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4593">
              <w:marLeft w:val="0"/>
              <w:marRight w:val="0"/>
              <w:marTop w:val="0"/>
              <w:marBottom w:val="0"/>
              <w:divBdr>
                <w:top w:val="none" w:sz="0" w:space="0" w:color="auto"/>
                <w:left w:val="none" w:sz="0" w:space="0" w:color="auto"/>
                <w:bottom w:val="none" w:sz="0" w:space="0" w:color="auto"/>
                <w:right w:val="none" w:sz="0" w:space="0" w:color="auto"/>
              </w:divBdr>
            </w:div>
          </w:divsChild>
        </w:div>
        <w:div w:id="902984266">
          <w:marLeft w:val="0"/>
          <w:marRight w:val="0"/>
          <w:marTop w:val="0"/>
          <w:marBottom w:val="0"/>
          <w:divBdr>
            <w:top w:val="none" w:sz="0" w:space="0" w:color="auto"/>
            <w:left w:val="none" w:sz="0" w:space="0" w:color="auto"/>
            <w:bottom w:val="none" w:sz="0" w:space="0" w:color="auto"/>
            <w:right w:val="none" w:sz="0" w:space="0" w:color="auto"/>
          </w:divBdr>
          <w:divsChild>
            <w:div w:id="298918673">
              <w:marLeft w:val="0"/>
              <w:marRight w:val="0"/>
              <w:marTop w:val="0"/>
              <w:marBottom w:val="0"/>
              <w:divBdr>
                <w:top w:val="none" w:sz="0" w:space="0" w:color="auto"/>
                <w:left w:val="none" w:sz="0" w:space="0" w:color="auto"/>
                <w:bottom w:val="none" w:sz="0" w:space="0" w:color="auto"/>
                <w:right w:val="none" w:sz="0" w:space="0" w:color="auto"/>
              </w:divBdr>
            </w:div>
            <w:div w:id="979192068">
              <w:marLeft w:val="0"/>
              <w:marRight w:val="0"/>
              <w:marTop w:val="0"/>
              <w:marBottom w:val="0"/>
              <w:divBdr>
                <w:top w:val="none" w:sz="0" w:space="0" w:color="auto"/>
                <w:left w:val="none" w:sz="0" w:space="0" w:color="auto"/>
                <w:bottom w:val="none" w:sz="0" w:space="0" w:color="auto"/>
                <w:right w:val="none" w:sz="0" w:space="0" w:color="auto"/>
              </w:divBdr>
              <w:divsChild>
                <w:div w:id="224292810">
                  <w:marLeft w:val="0"/>
                  <w:marRight w:val="0"/>
                  <w:marTop w:val="0"/>
                  <w:marBottom w:val="0"/>
                  <w:divBdr>
                    <w:top w:val="none" w:sz="0" w:space="0" w:color="auto"/>
                    <w:left w:val="none" w:sz="0" w:space="0" w:color="auto"/>
                    <w:bottom w:val="none" w:sz="0" w:space="0" w:color="auto"/>
                    <w:right w:val="none" w:sz="0" w:space="0" w:color="auto"/>
                  </w:divBdr>
                  <w:divsChild>
                    <w:div w:id="13961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056">
              <w:marLeft w:val="0"/>
              <w:marRight w:val="0"/>
              <w:marTop w:val="0"/>
              <w:marBottom w:val="0"/>
              <w:divBdr>
                <w:top w:val="none" w:sz="0" w:space="0" w:color="auto"/>
                <w:left w:val="none" w:sz="0" w:space="0" w:color="auto"/>
                <w:bottom w:val="none" w:sz="0" w:space="0" w:color="auto"/>
                <w:right w:val="none" w:sz="0" w:space="0" w:color="auto"/>
              </w:divBdr>
            </w:div>
          </w:divsChild>
        </w:div>
        <w:div w:id="294870279">
          <w:marLeft w:val="0"/>
          <w:marRight w:val="0"/>
          <w:marTop w:val="0"/>
          <w:marBottom w:val="0"/>
          <w:divBdr>
            <w:top w:val="none" w:sz="0" w:space="0" w:color="auto"/>
            <w:left w:val="none" w:sz="0" w:space="0" w:color="auto"/>
            <w:bottom w:val="none" w:sz="0" w:space="0" w:color="auto"/>
            <w:right w:val="none" w:sz="0" w:space="0" w:color="auto"/>
          </w:divBdr>
          <w:divsChild>
            <w:div w:id="1209076249">
              <w:marLeft w:val="0"/>
              <w:marRight w:val="0"/>
              <w:marTop w:val="0"/>
              <w:marBottom w:val="0"/>
              <w:divBdr>
                <w:top w:val="none" w:sz="0" w:space="0" w:color="auto"/>
                <w:left w:val="none" w:sz="0" w:space="0" w:color="auto"/>
                <w:bottom w:val="none" w:sz="0" w:space="0" w:color="auto"/>
                <w:right w:val="none" w:sz="0" w:space="0" w:color="auto"/>
              </w:divBdr>
            </w:div>
            <w:div w:id="1686207067">
              <w:marLeft w:val="0"/>
              <w:marRight w:val="0"/>
              <w:marTop w:val="0"/>
              <w:marBottom w:val="0"/>
              <w:divBdr>
                <w:top w:val="none" w:sz="0" w:space="0" w:color="auto"/>
                <w:left w:val="none" w:sz="0" w:space="0" w:color="auto"/>
                <w:bottom w:val="none" w:sz="0" w:space="0" w:color="auto"/>
                <w:right w:val="none" w:sz="0" w:space="0" w:color="auto"/>
              </w:divBdr>
              <w:divsChild>
                <w:div w:id="1429274840">
                  <w:marLeft w:val="0"/>
                  <w:marRight w:val="0"/>
                  <w:marTop w:val="0"/>
                  <w:marBottom w:val="0"/>
                  <w:divBdr>
                    <w:top w:val="none" w:sz="0" w:space="0" w:color="auto"/>
                    <w:left w:val="none" w:sz="0" w:space="0" w:color="auto"/>
                    <w:bottom w:val="none" w:sz="0" w:space="0" w:color="auto"/>
                    <w:right w:val="none" w:sz="0" w:space="0" w:color="auto"/>
                  </w:divBdr>
                  <w:divsChild>
                    <w:div w:id="21011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731">
              <w:marLeft w:val="0"/>
              <w:marRight w:val="0"/>
              <w:marTop w:val="0"/>
              <w:marBottom w:val="0"/>
              <w:divBdr>
                <w:top w:val="none" w:sz="0" w:space="0" w:color="auto"/>
                <w:left w:val="none" w:sz="0" w:space="0" w:color="auto"/>
                <w:bottom w:val="none" w:sz="0" w:space="0" w:color="auto"/>
                <w:right w:val="none" w:sz="0" w:space="0" w:color="auto"/>
              </w:divBdr>
            </w:div>
          </w:divsChild>
        </w:div>
        <w:div w:id="1220870727">
          <w:marLeft w:val="0"/>
          <w:marRight w:val="0"/>
          <w:marTop w:val="0"/>
          <w:marBottom w:val="0"/>
          <w:divBdr>
            <w:top w:val="none" w:sz="0" w:space="0" w:color="auto"/>
            <w:left w:val="none" w:sz="0" w:space="0" w:color="auto"/>
            <w:bottom w:val="none" w:sz="0" w:space="0" w:color="auto"/>
            <w:right w:val="none" w:sz="0" w:space="0" w:color="auto"/>
          </w:divBdr>
          <w:divsChild>
            <w:div w:id="451478212">
              <w:marLeft w:val="0"/>
              <w:marRight w:val="0"/>
              <w:marTop w:val="0"/>
              <w:marBottom w:val="0"/>
              <w:divBdr>
                <w:top w:val="none" w:sz="0" w:space="0" w:color="auto"/>
                <w:left w:val="none" w:sz="0" w:space="0" w:color="auto"/>
                <w:bottom w:val="none" w:sz="0" w:space="0" w:color="auto"/>
                <w:right w:val="none" w:sz="0" w:space="0" w:color="auto"/>
              </w:divBdr>
            </w:div>
            <w:div w:id="407112616">
              <w:marLeft w:val="0"/>
              <w:marRight w:val="0"/>
              <w:marTop w:val="0"/>
              <w:marBottom w:val="0"/>
              <w:divBdr>
                <w:top w:val="none" w:sz="0" w:space="0" w:color="auto"/>
                <w:left w:val="none" w:sz="0" w:space="0" w:color="auto"/>
                <w:bottom w:val="none" w:sz="0" w:space="0" w:color="auto"/>
                <w:right w:val="none" w:sz="0" w:space="0" w:color="auto"/>
              </w:divBdr>
              <w:divsChild>
                <w:div w:id="556168905">
                  <w:marLeft w:val="0"/>
                  <w:marRight w:val="0"/>
                  <w:marTop w:val="0"/>
                  <w:marBottom w:val="0"/>
                  <w:divBdr>
                    <w:top w:val="none" w:sz="0" w:space="0" w:color="auto"/>
                    <w:left w:val="none" w:sz="0" w:space="0" w:color="auto"/>
                    <w:bottom w:val="none" w:sz="0" w:space="0" w:color="auto"/>
                    <w:right w:val="none" w:sz="0" w:space="0" w:color="auto"/>
                  </w:divBdr>
                  <w:divsChild>
                    <w:div w:id="4654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592">
              <w:marLeft w:val="0"/>
              <w:marRight w:val="0"/>
              <w:marTop w:val="0"/>
              <w:marBottom w:val="0"/>
              <w:divBdr>
                <w:top w:val="none" w:sz="0" w:space="0" w:color="auto"/>
                <w:left w:val="none" w:sz="0" w:space="0" w:color="auto"/>
                <w:bottom w:val="none" w:sz="0" w:space="0" w:color="auto"/>
                <w:right w:val="none" w:sz="0" w:space="0" w:color="auto"/>
              </w:divBdr>
            </w:div>
          </w:divsChild>
        </w:div>
        <w:div w:id="280500214">
          <w:marLeft w:val="0"/>
          <w:marRight w:val="0"/>
          <w:marTop w:val="0"/>
          <w:marBottom w:val="0"/>
          <w:divBdr>
            <w:top w:val="none" w:sz="0" w:space="0" w:color="auto"/>
            <w:left w:val="none" w:sz="0" w:space="0" w:color="auto"/>
            <w:bottom w:val="none" w:sz="0" w:space="0" w:color="auto"/>
            <w:right w:val="none" w:sz="0" w:space="0" w:color="auto"/>
          </w:divBdr>
          <w:divsChild>
            <w:div w:id="1515849187">
              <w:marLeft w:val="0"/>
              <w:marRight w:val="0"/>
              <w:marTop w:val="0"/>
              <w:marBottom w:val="0"/>
              <w:divBdr>
                <w:top w:val="none" w:sz="0" w:space="0" w:color="auto"/>
                <w:left w:val="none" w:sz="0" w:space="0" w:color="auto"/>
                <w:bottom w:val="none" w:sz="0" w:space="0" w:color="auto"/>
                <w:right w:val="none" w:sz="0" w:space="0" w:color="auto"/>
              </w:divBdr>
            </w:div>
            <w:div w:id="871842697">
              <w:marLeft w:val="0"/>
              <w:marRight w:val="0"/>
              <w:marTop w:val="0"/>
              <w:marBottom w:val="0"/>
              <w:divBdr>
                <w:top w:val="none" w:sz="0" w:space="0" w:color="auto"/>
                <w:left w:val="none" w:sz="0" w:space="0" w:color="auto"/>
                <w:bottom w:val="none" w:sz="0" w:space="0" w:color="auto"/>
                <w:right w:val="none" w:sz="0" w:space="0" w:color="auto"/>
              </w:divBdr>
              <w:divsChild>
                <w:div w:id="895823616">
                  <w:marLeft w:val="0"/>
                  <w:marRight w:val="0"/>
                  <w:marTop w:val="0"/>
                  <w:marBottom w:val="0"/>
                  <w:divBdr>
                    <w:top w:val="none" w:sz="0" w:space="0" w:color="auto"/>
                    <w:left w:val="none" w:sz="0" w:space="0" w:color="auto"/>
                    <w:bottom w:val="none" w:sz="0" w:space="0" w:color="auto"/>
                    <w:right w:val="none" w:sz="0" w:space="0" w:color="auto"/>
                  </w:divBdr>
                  <w:divsChild>
                    <w:div w:id="16633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792">
      <w:bodyDiv w:val="1"/>
      <w:marLeft w:val="0"/>
      <w:marRight w:val="0"/>
      <w:marTop w:val="0"/>
      <w:marBottom w:val="0"/>
      <w:divBdr>
        <w:top w:val="none" w:sz="0" w:space="0" w:color="auto"/>
        <w:left w:val="none" w:sz="0" w:space="0" w:color="auto"/>
        <w:bottom w:val="none" w:sz="0" w:space="0" w:color="auto"/>
        <w:right w:val="none" w:sz="0" w:space="0" w:color="auto"/>
      </w:divBdr>
    </w:div>
    <w:div w:id="911310141">
      <w:bodyDiv w:val="1"/>
      <w:marLeft w:val="0"/>
      <w:marRight w:val="0"/>
      <w:marTop w:val="0"/>
      <w:marBottom w:val="0"/>
      <w:divBdr>
        <w:top w:val="none" w:sz="0" w:space="0" w:color="auto"/>
        <w:left w:val="none" w:sz="0" w:space="0" w:color="auto"/>
        <w:bottom w:val="none" w:sz="0" w:space="0" w:color="auto"/>
        <w:right w:val="none" w:sz="0" w:space="0" w:color="auto"/>
      </w:divBdr>
    </w:div>
    <w:div w:id="950865472">
      <w:bodyDiv w:val="1"/>
      <w:marLeft w:val="0"/>
      <w:marRight w:val="0"/>
      <w:marTop w:val="0"/>
      <w:marBottom w:val="0"/>
      <w:divBdr>
        <w:top w:val="none" w:sz="0" w:space="0" w:color="auto"/>
        <w:left w:val="none" w:sz="0" w:space="0" w:color="auto"/>
        <w:bottom w:val="none" w:sz="0" w:space="0" w:color="auto"/>
        <w:right w:val="none" w:sz="0" w:space="0" w:color="auto"/>
      </w:divBdr>
    </w:div>
    <w:div w:id="1660578016">
      <w:bodyDiv w:val="1"/>
      <w:marLeft w:val="0"/>
      <w:marRight w:val="0"/>
      <w:marTop w:val="0"/>
      <w:marBottom w:val="0"/>
      <w:divBdr>
        <w:top w:val="none" w:sz="0" w:space="0" w:color="auto"/>
        <w:left w:val="none" w:sz="0" w:space="0" w:color="auto"/>
        <w:bottom w:val="none" w:sz="0" w:space="0" w:color="auto"/>
        <w:right w:val="none" w:sz="0" w:space="0" w:color="auto"/>
      </w:divBdr>
      <w:divsChild>
        <w:div w:id="808523454">
          <w:marLeft w:val="0"/>
          <w:marRight w:val="0"/>
          <w:marTop w:val="0"/>
          <w:marBottom w:val="0"/>
          <w:divBdr>
            <w:top w:val="none" w:sz="0" w:space="0" w:color="auto"/>
            <w:left w:val="none" w:sz="0" w:space="0" w:color="auto"/>
            <w:bottom w:val="none" w:sz="0" w:space="0" w:color="auto"/>
            <w:right w:val="none" w:sz="0" w:space="0" w:color="auto"/>
          </w:divBdr>
          <w:divsChild>
            <w:div w:id="307367774">
              <w:marLeft w:val="0"/>
              <w:marRight w:val="0"/>
              <w:marTop w:val="0"/>
              <w:marBottom w:val="0"/>
              <w:divBdr>
                <w:top w:val="none" w:sz="0" w:space="0" w:color="auto"/>
                <w:left w:val="none" w:sz="0" w:space="0" w:color="auto"/>
                <w:bottom w:val="none" w:sz="0" w:space="0" w:color="auto"/>
                <w:right w:val="none" w:sz="0" w:space="0" w:color="auto"/>
              </w:divBdr>
            </w:div>
            <w:div w:id="972180177">
              <w:marLeft w:val="0"/>
              <w:marRight w:val="0"/>
              <w:marTop w:val="0"/>
              <w:marBottom w:val="0"/>
              <w:divBdr>
                <w:top w:val="none" w:sz="0" w:space="0" w:color="auto"/>
                <w:left w:val="none" w:sz="0" w:space="0" w:color="auto"/>
                <w:bottom w:val="none" w:sz="0" w:space="0" w:color="auto"/>
                <w:right w:val="none" w:sz="0" w:space="0" w:color="auto"/>
              </w:divBdr>
              <w:divsChild>
                <w:div w:id="68160648">
                  <w:marLeft w:val="0"/>
                  <w:marRight w:val="0"/>
                  <w:marTop w:val="0"/>
                  <w:marBottom w:val="0"/>
                  <w:divBdr>
                    <w:top w:val="none" w:sz="0" w:space="0" w:color="auto"/>
                    <w:left w:val="none" w:sz="0" w:space="0" w:color="auto"/>
                    <w:bottom w:val="none" w:sz="0" w:space="0" w:color="auto"/>
                    <w:right w:val="none" w:sz="0" w:space="0" w:color="auto"/>
                  </w:divBdr>
                  <w:divsChild>
                    <w:div w:id="513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7635">
              <w:marLeft w:val="0"/>
              <w:marRight w:val="0"/>
              <w:marTop w:val="0"/>
              <w:marBottom w:val="0"/>
              <w:divBdr>
                <w:top w:val="none" w:sz="0" w:space="0" w:color="auto"/>
                <w:left w:val="none" w:sz="0" w:space="0" w:color="auto"/>
                <w:bottom w:val="none" w:sz="0" w:space="0" w:color="auto"/>
                <w:right w:val="none" w:sz="0" w:space="0" w:color="auto"/>
              </w:divBdr>
            </w:div>
          </w:divsChild>
        </w:div>
        <w:div w:id="745303036">
          <w:marLeft w:val="0"/>
          <w:marRight w:val="0"/>
          <w:marTop w:val="0"/>
          <w:marBottom w:val="0"/>
          <w:divBdr>
            <w:top w:val="none" w:sz="0" w:space="0" w:color="auto"/>
            <w:left w:val="none" w:sz="0" w:space="0" w:color="auto"/>
            <w:bottom w:val="none" w:sz="0" w:space="0" w:color="auto"/>
            <w:right w:val="none" w:sz="0" w:space="0" w:color="auto"/>
          </w:divBdr>
          <w:divsChild>
            <w:div w:id="161820461">
              <w:marLeft w:val="0"/>
              <w:marRight w:val="0"/>
              <w:marTop w:val="0"/>
              <w:marBottom w:val="0"/>
              <w:divBdr>
                <w:top w:val="none" w:sz="0" w:space="0" w:color="auto"/>
                <w:left w:val="none" w:sz="0" w:space="0" w:color="auto"/>
                <w:bottom w:val="none" w:sz="0" w:space="0" w:color="auto"/>
                <w:right w:val="none" w:sz="0" w:space="0" w:color="auto"/>
              </w:divBdr>
            </w:div>
            <w:div w:id="908350309">
              <w:marLeft w:val="0"/>
              <w:marRight w:val="0"/>
              <w:marTop w:val="0"/>
              <w:marBottom w:val="0"/>
              <w:divBdr>
                <w:top w:val="none" w:sz="0" w:space="0" w:color="auto"/>
                <w:left w:val="none" w:sz="0" w:space="0" w:color="auto"/>
                <w:bottom w:val="none" w:sz="0" w:space="0" w:color="auto"/>
                <w:right w:val="none" w:sz="0" w:space="0" w:color="auto"/>
              </w:divBdr>
              <w:divsChild>
                <w:div w:id="1803694185">
                  <w:marLeft w:val="0"/>
                  <w:marRight w:val="0"/>
                  <w:marTop w:val="0"/>
                  <w:marBottom w:val="0"/>
                  <w:divBdr>
                    <w:top w:val="none" w:sz="0" w:space="0" w:color="auto"/>
                    <w:left w:val="none" w:sz="0" w:space="0" w:color="auto"/>
                    <w:bottom w:val="none" w:sz="0" w:space="0" w:color="auto"/>
                    <w:right w:val="none" w:sz="0" w:space="0" w:color="auto"/>
                  </w:divBdr>
                  <w:divsChild>
                    <w:div w:id="20200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4702">
              <w:marLeft w:val="0"/>
              <w:marRight w:val="0"/>
              <w:marTop w:val="0"/>
              <w:marBottom w:val="0"/>
              <w:divBdr>
                <w:top w:val="none" w:sz="0" w:space="0" w:color="auto"/>
                <w:left w:val="none" w:sz="0" w:space="0" w:color="auto"/>
                <w:bottom w:val="none" w:sz="0" w:space="0" w:color="auto"/>
                <w:right w:val="none" w:sz="0" w:space="0" w:color="auto"/>
              </w:divBdr>
            </w:div>
          </w:divsChild>
        </w:div>
        <w:div w:id="1788367">
          <w:marLeft w:val="0"/>
          <w:marRight w:val="0"/>
          <w:marTop w:val="0"/>
          <w:marBottom w:val="0"/>
          <w:divBdr>
            <w:top w:val="none" w:sz="0" w:space="0" w:color="auto"/>
            <w:left w:val="none" w:sz="0" w:space="0" w:color="auto"/>
            <w:bottom w:val="none" w:sz="0" w:space="0" w:color="auto"/>
            <w:right w:val="none" w:sz="0" w:space="0" w:color="auto"/>
          </w:divBdr>
          <w:divsChild>
            <w:div w:id="182136381">
              <w:marLeft w:val="0"/>
              <w:marRight w:val="0"/>
              <w:marTop w:val="0"/>
              <w:marBottom w:val="0"/>
              <w:divBdr>
                <w:top w:val="none" w:sz="0" w:space="0" w:color="auto"/>
                <w:left w:val="none" w:sz="0" w:space="0" w:color="auto"/>
                <w:bottom w:val="none" w:sz="0" w:space="0" w:color="auto"/>
                <w:right w:val="none" w:sz="0" w:space="0" w:color="auto"/>
              </w:divBdr>
            </w:div>
            <w:div w:id="344400861">
              <w:marLeft w:val="0"/>
              <w:marRight w:val="0"/>
              <w:marTop w:val="0"/>
              <w:marBottom w:val="0"/>
              <w:divBdr>
                <w:top w:val="none" w:sz="0" w:space="0" w:color="auto"/>
                <w:left w:val="none" w:sz="0" w:space="0" w:color="auto"/>
                <w:bottom w:val="none" w:sz="0" w:space="0" w:color="auto"/>
                <w:right w:val="none" w:sz="0" w:space="0" w:color="auto"/>
              </w:divBdr>
              <w:divsChild>
                <w:div w:id="2059208441">
                  <w:marLeft w:val="0"/>
                  <w:marRight w:val="0"/>
                  <w:marTop w:val="0"/>
                  <w:marBottom w:val="0"/>
                  <w:divBdr>
                    <w:top w:val="none" w:sz="0" w:space="0" w:color="auto"/>
                    <w:left w:val="none" w:sz="0" w:space="0" w:color="auto"/>
                    <w:bottom w:val="none" w:sz="0" w:space="0" w:color="auto"/>
                    <w:right w:val="none" w:sz="0" w:space="0" w:color="auto"/>
                  </w:divBdr>
                  <w:divsChild>
                    <w:div w:id="17304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971">
              <w:marLeft w:val="0"/>
              <w:marRight w:val="0"/>
              <w:marTop w:val="0"/>
              <w:marBottom w:val="0"/>
              <w:divBdr>
                <w:top w:val="none" w:sz="0" w:space="0" w:color="auto"/>
                <w:left w:val="none" w:sz="0" w:space="0" w:color="auto"/>
                <w:bottom w:val="none" w:sz="0" w:space="0" w:color="auto"/>
                <w:right w:val="none" w:sz="0" w:space="0" w:color="auto"/>
              </w:divBdr>
            </w:div>
          </w:divsChild>
        </w:div>
        <w:div w:id="407968214">
          <w:marLeft w:val="0"/>
          <w:marRight w:val="0"/>
          <w:marTop w:val="0"/>
          <w:marBottom w:val="0"/>
          <w:divBdr>
            <w:top w:val="none" w:sz="0" w:space="0" w:color="auto"/>
            <w:left w:val="none" w:sz="0" w:space="0" w:color="auto"/>
            <w:bottom w:val="none" w:sz="0" w:space="0" w:color="auto"/>
            <w:right w:val="none" w:sz="0" w:space="0" w:color="auto"/>
          </w:divBdr>
          <w:divsChild>
            <w:div w:id="1334188396">
              <w:marLeft w:val="0"/>
              <w:marRight w:val="0"/>
              <w:marTop w:val="0"/>
              <w:marBottom w:val="0"/>
              <w:divBdr>
                <w:top w:val="none" w:sz="0" w:space="0" w:color="auto"/>
                <w:left w:val="none" w:sz="0" w:space="0" w:color="auto"/>
                <w:bottom w:val="none" w:sz="0" w:space="0" w:color="auto"/>
                <w:right w:val="none" w:sz="0" w:space="0" w:color="auto"/>
              </w:divBdr>
            </w:div>
            <w:div w:id="1604611975">
              <w:marLeft w:val="0"/>
              <w:marRight w:val="0"/>
              <w:marTop w:val="0"/>
              <w:marBottom w:val="0"/>
              <w:divBdr>
                <w:top w:val="none" w:sz="0" w:space="0" w:color="auto"/>
                <w:left w:val="none" w:sz="0" w:space="0" w:color="auto"/>
                <w:bottom w:val="none" w:sz="0" w:space="0" w:color="auto"/>
                <w:right w:val="none" w:sz="0" w:space="0" w:color="auto"/>
              </w:divBdr>
              <w:divsChild>
                <w:div w:id="926114055">
                  <w:marLeft w:val="0"/>
                  <w:marRight w:val="0"/>
                  <w:marTop w:val="0"/>
                  <w:marBottom w:val="0"/>
                  <w:divBdr>
                    <w:top w:val="none" w:sz="0" w:space="0" w:color="auto"/>
                    <w:left w:val="none" w:sz="0" w:space="0" w:color="auto"/>
                    <w:bottom w:val="none" w:sz="0" w:space="0" w:color="auto"/>
                    <w:right w:val="none" w:sz="0" w:space="0" w:color="auto"/>
                  </w:divBdr>
                  <w:divsChild>
                    <w:div w:id="1385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665">
              <w:marLeft w:val="0"/>
              <w:marRight w:val="0"/>
              <w:marTop w:val="0"/>
              <w:marBottom w:val="0"/>
              <w:divBdr>
                <w:top w:val="none" w:sz="0" w:space="0" w:color="auto"/>
                <w:left w:val="none" w:sz="0" w:space="0" w:color="auto"/>
                <w:bottom w:val="none" w:sz="0" w:space="0" w:color="auto"/>
                <w:right w:val="none" w:sz="0" w:space="0" w:color="auto"/>
              </w:divBdr>
            </w:div>
          </w:divsChild>
        </w:div>
        <w:div w:id="2025857275">
          <w:marLeft w:val="0"/>
          <w:marRight w:val="0"/>
          <w:marTop w:val="0"/>
          <w:marBottom w:val="0"/>
          <w:divBdr>
            <w:top w:val="none" w:sz="0" w:space="0" w:color="auto"/>
            <w:left w:val="none" w:sz="0" w:space="0" w:color="auto"/>
            <w:bottom w:val="none" w:sz="0" w:space="0" w:color="auto"/>
            <w:right w:val="none" w:sz="0" w:space="0" w:color="auto"/>
          </w:divBdr>
          <w:divsChild>
            <w:div w:id="1828587548">
              <w:marLeft w:val="0"/>
              <w:marRight w:val="0"/>
              <w:marTop w:val="0"/>
              <w:marBottom w:val="0"/>
              <w:divBdr>
                <w:top w:val="none" w:sz="0" w:space="0" w:color="auto"/>
                <w:left w:val="none" w:sz="0" w:space="0" w:color="auto"/>
                <w:bottom w:val="none" w:sz="0" w:space="0" w:color="auto"/>
                <w:right w:val="none" w:sz="0" w:space="0" w:color="auto"/>
              </w:divBdr>
            </w:div>
            <w:div w:id="1592934012">
              <w:marLeft w:val="0"/>
              <w:marRight w:val="0"/>
              <w:marTop w:val="0"/>
              <w:marBottom w:val="0"/>
              <w:divBdr>
                <w:top w:val="none" w:sz="0" w:space="0" w:color="auto"/>
                <w:left w:val="none" w:sz="0" w:space="0" w:color="auto"/>
                <w:bottom w:val="none" w:sz="0" w:space="0" w:color="auto"/>
                <w:right w:val="none" w:sz="0" w:space="0" w:color="auto"/>
              </w:divBdr>
              <w:divsChild>
                <w:div w:id="1489975202">
                  <w:marLeft w:val="0"/>
                  <w:marRight w:val="0"/>
                  <w:marTop w:val="0"/>
                  <w:marBottom w:val="0"/>
                  <w:divBdr>
                    <w:top w:val="none" w:sz="0" w:space="0" w:color="auto"/>
                    <w:left w:val="none" w:sz="0" w:space="0" w:color="auto"/>
                    <w:bottom w:val="none" w:sz="0" w:space="0" w:color="auto"/>
                    <w:right w:val="none" w:sz="0" w:space="0" w:color="auto"/>
                  </w:divBdr>
                  <w:divsChild>
                    <w:div w:id="4855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160">
              <w:marLeft w:val="0"/>
              <w:marRight w:val="0"/>
              <w:marTop w:val="0"/>
              <w:marBottom w:val="0"/>
              <w:divBdr>
                <w:top w:val="none" w:sz="0" w:space="0" w:color="auto"/>
                <w:left w:val="none" w:sz="0" w:space="0" w:color="auto"/>
                <w:bottom w:val="none" w:sz="0" w:space="0" w:color="auto"/>
                <w:right w:val="none" w:sz="0" w:space="0" w:color="auto"/>
              </w:divBdr>
            </w:div>
          </w:divsChild>
        </w:div>
        <w:div w:id="1007244913">
          <w:marLeft w:val="0"/>
          <w:marRight w:val="0"/>
          <w:marTop w:val="0"/>
          <w:marBottom w:val="0"/>
          <w:divBdr>
            <w:top w:val="none" w:sz="0" w:space="0" w:color="auto"/>
            <w:left w:val="none" w:sz="0" w:space="0" w:color="auto"/>
            <w:bottom w:val="none" w:sz="0" w:space="0" w:color="auto"/>
            <w:right w:val="none" w:sz="0" w:space="0" w:color="auto"/>
          </w:divBdr>
          <w:divsChild>
            <w:div w:id="1442141369">
              <w:marLeft w:val="0"/>
              <w:marRight w:val="0"/>
              <w:marTop w:val="0"/>
              <w:marBottom w:val="0"/>
              <w:divBdr>
                <w:top w:val="none" w:sz="0" w:space="0" w:color="auto"/>
                <w:left w:val="none" w:sz="0" w:space="0" w:color="auto"/>
                <w:bottom w:val="none" w:sz="0" w:space="0" w:color="auto"/>
                <w:right w:val="none" w:sz="0" w:space="0" w:color="auto"/>
              </w:divBdr>
            </w:div>
            <w:div w:id="243536283">
              <w:marLeft w:val="0"/>
              <w:marRight w:val="0"/>
              <w:marTop w:val="0"/>
              <w:marBottom w:val="0"/>
              <w:divBdr>
                <w:top w:val="none" w:sz="0" w:space="0" w:color="auto"/>
                <w:left w:val="none" w:sz="0" w:space="0" w:color="auto"/>
                <w:bottom w:val="none" w:sz="0" w:space="0" w:color="auto"/>
                <w:right w:val="none" w:sz="0" w:space="0" w:color="auto"/>
              </w:divBdr>
              <w:divsChild>
                <w:div w:id="782530759">
                  <w:marLeft w:val="0"/>
                  <w:marRight w:val="0"/>
                  <w:marTop w:val="0"/>
                  <w:marBottom w:val="0"/>
                  <w:divBdr>
                    <w:top w:val="none" w:sz="0" w:space="0" w:color="auto"/>
                    <w:left w:val="none" w:sz="0" w:space="0" w:color="auto"/>
                    <w:bottom w:val="none" w:sz="0" w:space="0" w:color="auto"/>
                    <w:right w:val="none" w:sz="0" w:space="0" w:color="auto"/>
                  </w:divBdr>
                  <w:divsChild>
                    <w:div w:id="18689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7827">
      <w:bodyDiv w:val="1"/>
      <w:marLeft w:val="0"/>
      <w:marRight w:val="0"/>
      <w:marTop w:val="0"/>
      <w:marBottom w:val="0"/>
      <w:divBdr>
        <w:top w:val="none" w:sz="0" w:space="0" w:color="auto"/>
        <w:left w:val="none" w:sz="0" w:space="0" w:color="auto"/>
        <w:bottom w:val="none" w:sz="0" w:space="0" w:color="auto"/>
        <w:right w:val="none" w:sz="0" w:space="0" w:color="auto"/>
      </w:divBdr>
    </w:div>
    <w:div w:id="20094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Custom%20Office%20Templates\CA_Template.dotx"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A549FA-734E-4627-B704-4BDD95267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CA_Template.dotx</Template>
  <TotalTime>43</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dc:creator>
  <cp:keywords/>
  <dc:description/>
  <cp:lastModifiedBy>Jimi Wilson</cp:lastModifiedBy>
  <cp:revision>22</cp:revision>
  <cp:lastPrinted>2018-03-26T16:55:00Z</cp:lastPrinted>
  <dcterms:created xsi:type="dcterms:W3CDTF">2022-02-01T21:13:00Z</dcterms:created>
  <dcterms:modified xsi:type="dcterms:W3CDTF">2024-09-17T20:19:00Z</dcterms:modified>
</cp:coreProperties>
</file>